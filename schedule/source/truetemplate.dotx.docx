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06" w:rsidRDefault="00167506" w:rsidP="00E00BA1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E00BA1" w:rsidRPr="004618BA" w:rsidRDefault="00642199" w:rsidP="00E00BA1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Утверждено 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школы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Горбатова Г.В.</w:t>
      </w:r>
    </w:p>
    <w:p w:rsidR="00642199" w:rsidRDefault="00B64499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Приказ № __от «____________»2023</w:t>
      </w:r>
      <w:r w:rsidR="00642199">
        <w:rPr>
          <w:rFonts w:ascii="Times New Roman" w:hAnsi="Times New Roman" w:cs="Times New Roman"/>
        </w:rPr>
        <w:t xml:space="preserve"> г.</w:t>
      </w:r>
    </w:p>
    <w:p w:rsidR="00E00BA1" w:rsidRPr="004618BA" w:rsidRDefault="00E00BA1" w:rsidP="0064219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Расписание уроков в МКОУ Плешковской СОШ на </w:t>
      </w:r>
      <w:r w:rsidR="00520145">
        <w:rPr>
          <w:rFonts w:ascii="Times New Roman" w:hAnsi="Times New Roman" w:cs="Times New Roman"/>
          <w:b/>
          <w:lang w:val="en-US"/>
        </w:rPr>
        <w:t>I</w:t>
      </w:r>
      <w:r w:rsidR="00B64499">
        <w:rPr>
          <w:rFonts w:ascii="Times New Roman" w:hAnsi="Times New Roman" w:cs="Times New Roman"/>
          <w:b/>
        </w:rPr>
        <w:t xml:space="preserve"> полугодие 2023-2024</w:t>
      </w:r>
      <w:r>
        <w:rPr>
          <w:rFonts w:ascii="Times New Roman" w:hAnsi="Times New Roman" w:cs="Times New Roman"/>
          <w:b/>
        </w:rPr>
        <w:t xml:space="preserve"> учебный год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page" w:horzAnchor="margin" w:tblpY="1921"/>
        <w:tblW w:w="15274" w:type="dxa"/>
        <w:tblLook w:val="04A0" w:firstRow="1" w:lastRow="0" w:firstColumn="1" w:lastColumn="0" w:noHBand="0" w:noVBand="1"/>
      </w:tblPr>
      <w:tblGrid>
        <w:gridCol w:w="474"/>
        <w:gridCol w:w="324"/>
        <w:gridCol w:w="1360"/>
        <w:gridCol w:w="716"/>
        <w:gridCol w:w="1472"/>
        <w:gridCol w:w="716"/>
        <w:gridCol w:w="1380"/>
        <w:gridCol w:w="716"/>
        <w:gridCol w:w="1327"/>
        <w:gridCol w:w="716"/>
        <w:gridCol w:w="1271"/>
        <w:gridCol w:w="716"/>
        <w:gridCol w:w="1327"/>
        <w:gridCol w:w="716"/>
        <w:gridCol w:w="1327"/>
        <w:gridCol w:w="716"/>
      </w:tblGrid>
      <w:tr w:rsidR="00113570" w:rsidRPr="00A70608" w:rsidTr="00167506">
        <w:tc>
          <w:tcPr>
            <w:tcW w:w="484" w:type="dxa"/>
          </w:tcPr>
          <w:p w:rsidR="00E00BA1" w:rsidRPr="004618BA" w:rsidRDefault="00E00BA1" w:rsidP="00167506">
            <w:pPr>
              <w:ind w:left="-822"/>
              <w:rPr>
                <w:sz w:val="20"/>
                <w:szCs w:val="20"/>
              </w:rPr>
            </w:pPr>
          </w:p>
        </w:tc>
        <w:tc>
          <w:tcPr>
            <w:tcW w:w="2405" w:type="dxa"/>
            <w:gridSpan w:val="3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5 класс</w:t>
            </w:r>
          </w:p>
        </w:tc>
        <w:tc>
          <w:tcPr>
            <w:tcW w:w="2238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6 класс</w:t>
            </w:r>
          </w:p>
        </w:tc>
        <w:tc>
          <w:tcPr>
            <w:tcW w:w="2107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7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8 класс</w:t>
            </w:r>
          </w:p>
        </w:tc>
        <w:tc>
          <w:tcPr>
            <w:tcW w:w="195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9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10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11 класс</w:t>
            </w:r>
          </w:p>
        </w:tc>
      </w:tr>
      <w:tr w:rsidR="00926E45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926E45" w:rsidRPr="004618BA" w:rsidRDefault="00926E45" w:rsidP="00926E4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1"/>
                  <w:enabled/>
                  <w:calcOnExit w:val="0"/>
                  <w:textInput/>
                </w:ffData>
              </w:fldChar>
            </w:r>
            <w:bookmarkStart w:id="1" w:name="пять1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1"/>
                  <w:enabled/>
                  <w:calcOnExit w:val="0"/>
                  <w:textInput/>
                </w:ffData>
              </w:fldChar>
            </w:r>
            <w:bookmarkStart w:id="2" w:name="шесть1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1"/>
                  <w:enabled/>
                  <w:calcOnExit w:val="0"/>
                  <w:textInput/>
                </w:ffData>
              </w:fldChar>
            </w:r>
            <w:bookmarkStart w:id="3" w:name="семь1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2"/>
                  <w:enabled/>
                  <w:calcOnExit w:val="0"/>
                  <w:textInput/>
                </w:ffData>
              </w:fldChar>
            </w:r>
            <w:bookmarkStart w:id="4" w:name="пять1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2"/>
                  <w:enabled/>
                  <w:calcOnExit w:val="0"/>
                  <w:textInput/>
                </w:ffData>
              </w:fldChar>
            </w:r>
            <w:bookmarkStart w:id="5" w:name="шесть1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2"/>
                  <w:enabled/>
                  <w:calcOnExit w:val="0"/>
                  <w:textInput/>
                </w:ffData>
              </w:fldChar>
            </w:r>
            <w:bookmarkStart w:id="6" w:name="семь1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3"/>
                  <w:enabled/>
                  <w:calcOnExit w:val="0"/>
                  <w:textInput/>
                </w:ffData>
              </w:fldChar>
            </w:r>
            <w:bookmarkStart w:id="7" w:name="пять1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3"/>
                  <w:enabled/>
                  <w:calcOnExit w:val="0"/>
                  <w:textInput/>
                </w:ffData>
              </w:fldChar>
            </w:r>
            <w:bookmarkStart w:id="8" w:name="семь1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4"/>
                  <w:enabled/>
                  <w:calcOnExit w:val="0"/>
                  <w:textInput/>
                </w:ffData>
              </w:fldChar>
            </w:r>
            <w:bookmarkStart w:id="9" w:name="пять1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4"/>
                  <w:enabled/>
                  <w:calcOnExit w:val="0"/>
                  <w:textInput/>
                </w:ffData>
              </w:fldChar>
            </w:r>
            <w:bookmarkStart w:id="10" w:name="шесть1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4"/>
                  <w:enabled/>
                  <w:calcOnExit w:val="0"/>
                  <w:textInput/>
                </w:ffData>
              </w:fldChar>
            </w:r>
            <w:bookmarkStart w:id="11" w:name="семь1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5"/>
                  <w:enabled/>
                  <w:calcOnExit w:val="0"/>
                  <w:textInput/>
                </w:ffData>
              </w:fldChar>
            </w:r>
            <w:bookmarkStart w:id="12" w:name="пять1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5"/>
                  <w:enabled/>
                  <w:calcOnExit w:val="0"/>
                  <w:textInput/>
                </w:ffData>
              </w:fldChar>
            </w:r>
            <w:bookmarkStart w:id="13" w:name="шесть1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5"/>
                  <w:enabled/>
                  <w:calcOnExit w:val="0"/>
                  <w:textInput/>
                </w:ffData>
              </w:fldChar>
            </w:r>
            <w:bookmarkStart w:id="14" w:name="семь1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16"/>
                  <w:enabled/>
                  <w:calcOnExit w:val="0"/>
                  <w:textInput/>
                </w:ffData>
              </w:fldChar>
            </w:r>
            <w:bookmarkStart w:id="15" w:name="пять1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16"/>
                  <w:enabled/>
                  <w:calcOnExit w:val="0"/>
                  <w:textInput/>
                </w:ffData>
              </w:fldChar>
            </w:r>
            <w:bookmarkStart w:id="16" w:name="шесть1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16"/>
                  <w:enabled/>
                  <w:calcOnExit w:val="0"/>
                  <w:textInput/>
                </w:ffData>
              </w:fldChar>
            </w:r>
            <w:bookmarkStart w:id="17" w:name="семь1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926E45" w:rsidRPr="004618BA" w:rsidRDefault="00926E45" w:rsidP="00926E4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1"/>
                  <w:enabled/>
                  <w:calcOnExit w:val="0"/>
                  <w:textInput/>
                </w:ffData>
              </w:fldChar>
            </w:r>
            <w:bookmarkStart w:id="18" w:name="пять2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1"/>
                  <w:enabled/>
                  <w:calcOnExit w:val="0"/>
                  <w:textInput/>
                </w:ffData>
              </w:fldChar>
            </w:r>
            <w:bookmarkStart w:id="19" w:name="шесть2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1"/>
                  <w:enabled/>
                  <w:calcOnExit w:val="0"/>
                  <w:textInput/>
                </w:ffData>
              </w:fldChar>
            </w:r>
            <w:bookmarkStart w:id="20" w:name="семь2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2"/>
                  <w:enabled/>
                  <w:calcOnExit w:val="0"/>
                  <w:textInput/>
                </w:ffData>
              </w:fldChar>
            </w:r>
            <w:bookmarkStart w:id="21" w:name="пять2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2"/>
                  <w:enabled/>
                  <w:calcOnExit w:val="0"/>
                  <w:textInput/>
                </w:ffData>
              </w:fldChar>
            </w:r>
            <w:bookmarkStart w:id="22" w:name="шесть2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2"/>
                  <w:enabled/>
                  <w:calcOnExit w:val="0"/>
                  <w:textInput/>
                </w:ffData>
              </w:fldChar>
            </w:r>
            <w:bookmarkStart w:id="23" w:name="семь2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3"/>
                  <w:enabled/>
                  <w:calcOnExit w:val="0"/>
                  <w:textInput/>
                </w:ffData>
              </w:fldChar>
            </w:r>
            <w:bookmarkStart w:id="24" w:name="пять2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3"/>
                  <w:enabled/>
                  <w:calcOnExit w:val="0"/>
                  <w:textInput/>
                </w:ffData>
              </w:fldChar>
            </w:r>
            <w:bookmarkStart w:id="25" w:name="шесть2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3"/>
                  <w:enabled/>
                  <w:calcOnExit w:val="0"/>
                  <w:textInput/>
                </w:ffData>
              </w:fldChar>
            </w:r>
            <w:bookmarkStart w:id="26" w:name="семь2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4"/>
                  <w:enabled/>
                  <w:calcOnExit w:val="0"/>
                  <w:textInput/>
                </w:ffData>
              </w:fldChar>
            </w:r>
            <w:bookmarkStart w:id="27" w:name="пять2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4"/>
                  <w:enabled/>
                  <w:calcOnExit w:val="0"/>
                  <w:textInput/>
                </w:ffData>
              </w:fldChar>
            </w:r>
            <w:bookmarkStart w:id="28" w:name="шесть2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4"/>
                  <w:enabled/>
                  <w:calcOnExit w:val="0"/>
                  <w:textInput/>
                </w:ffData>
              </w:fldChar>
            </w:r>
            <w:bookmarkStart w:id="29" w:name="семь2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5"/>
                  <w:enabled/>
                  <w:calcOnExit w:val="0"/>
                  <w:textInput/>
                </w:ffData>
              </w:fldChar>
            </w:r>
            <w:bookmarkStart w:id="30" w:name="пять2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5"/>
                  <w:enabled/>
                  <w:calcOnExit w:val="0"/>
                  <w:textInput/>
                </w:ffData>
              </w:fldChar>
            </w:r>
            <w:bookmarkStart w:id="31" w:name="шесть2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5"/>
                  <w:enabled/>
                  <w:calcOnExit w:val="0"/>
                  <w:textInput/>
                </w:ffData>
              </w:fldChar>
            </w:r>
            <w:bookmarkStart w:id="32" w:name="семь2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6"/>
                  <w:enabled/>
                  <w:calcOnExit w:val="0"/>
                  <w:textInput/>
                </w:ffData>
              </w:fldChar>
            </w:r>
            <w:bookmarkStart w:id="33" w:name="пять2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6"/>
                  <w:enabled/>
                  <w:calcOnExit w:val="0"/>
                  <w:textInput/>
                </w:ffData>
              </w:fldChar>
            </w:r>
            <w:bookmarkStart w:id="34" w:name="шесть2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6"/>
                  <w:enabled/>
                  <w:calcOnExit w:val="0"/>
                  <w:textInput/>
                </w:ffData>
              </w:fldChar>
            </w:r>
            <w:bookmarkStart w:id="35" w:name="семь2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27"/>
                  <w:enabled/>
                  <w:calcOnExit w:val="0"/>
                  <w:textInput/>
                </w:ffData>
              </w:fldChar>
            </w:r>
            <w:bookmarkStart w:id="36" w:name="пять27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27"/>
                  <w:enabled/>
                  <w:calcOnExit w:val="0"/>
                  <w:textInput/>
                </w:ffData>
              </w:fldChar>
            </w:r>
            <w:bookmarkStart w:id="37" w:name="шесть27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семь27"/>
                  <w:enabled/>
                  <w:calcOnExit w:val="0"/>
                  <w:textInput/>
                </w:ffData>
              </w:fldChar>
            </w:r>
            <w:bookmarkStart w:id="38" w:name="семь27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926E45" w:rsidRPr="004618BA" w:rsidRDefault="00926E45" w:rsidP="00926E4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1"/>
                  <w:enabled/>
                  <w:calcOnExit w:val="0"/>
                  <w:textInput/>
                </w:ffData>
              </w:fldChar>
            </w:r>
            <w:bookmarkStart w:id="39" w:name="пять3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1"/>
                  <w:enabled/>
                  <w:calcOnExit w:val="0"/>
                  <w:textInput/>
                </w:ffData>
              </w:fldChar>
            </w:r>
            <w:bookmarkStart w:id="40" w:name="шесть3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2"/>
                  <w:enabled/>
                  <w:calcOnExit w:val="0"/>
                  <w:textInput/>
                </w:ffData>
              </w:fldChar>
            </w:r>
            <w:bookmarkStart w:id="41" w:name="пять3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2"/>
                  <w:enabled/>
                  <w:calcOnExit w:val="0"/>
                  <w:textInput/>
                </w:ffData>
              </w:fldChar>
            </w:r>
            <w:bookmarkStart w:id="42" w:name="шесть3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3"/>
                  <w:enabled/>
                  <w:calcOnExit w:val="0"/>
                  <w:textInput/>
                </w:ffData>
              </w:fldChar>
            </w:r>
            <w:bookmarkStart w:id="43" w:name="пять3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3"/>
                  <w:enabled/>
                  <w:calcOnExit w:val="0"/>
                  <w:textInput/>
                </w:ffData>
              </w:fldChar>
            </w:r>
            <w:bookmarkStart w:id="44" w:name="шесть3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4"/>
                  <w:enabled/>
                  <w:calcOnExit w:val="0"/>
                  <w:textInput/>
                </w:ffData>
              </w:fldChar>
            </w:r>
            <w:bookmarkStart w:id="45" w:name="пять3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4"/>
                  <w:enabled/>
                  <w:calcOnExit w:val="0"/>
                  <w:textInput/>
                </w:ffData>
              </w:fldChar>
            </w:r>
            <w:bookmarkStart w:id="46" w:name="шесть3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5"/>
                  <w:enabled/>
                  <w:calcOnExit w:val="0"/>
                  <w:textInput/>
                </w:ffData>
              </w:fldChar>
            </w:r>
            <w:bookmarkStart w:id="47" w:name="пять3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5"/>
                  <w:enabled/>
                  <w:calcOnExit w:val="0"/>
                  <w:textInput/>
                </w:ffData>
              </w:fldChar>
            </w:r>
            <w:bookmarkStart w:id="48" w:name="шесть3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6"/>
                  <w:enabled/>
                  <w:calcOnExit w:val="0"/>
                  <w:textInput/>
                </w:ffData>
              </w:fldChar>
            </w:r>
            <w:bookmarkStart w:id="49" w:name="пять3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6"/>
                  <w:enabled/>
                  <w:calcOnExit w:val="0"/>
                  <w:textInput/>
                </w:ffData>
              </w:fldChar>
            </w:r>
            <w:bookmarkStart w:id="50" w:name="шесть3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37"/>
                  <w:enabled/>
                  <w:calcOnExit w:val="0"/>
                  <w:textInput/>
                </w:ffData>
              </w:fldChar>
            </w:r>
            <w:bookmarkStart w:id="51" w:name="пять37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37"/>
                  <w:enabled/>
                  <w:calcOnExit w:val="0"/>
                  <w:textInput/>
                </w:ffData>
              </w:fldChar>
            </w:r>
            <w:bookmarkStart w:id="52" w:name="шесть37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926E45" w:rsidRPr="004618BA" w:rsidRDefault="00926E45" w:rsidP="00926E4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1"/>
                  <w:enabled/>
                  <w:calcOnExit w:val="0"/>
                  <w:textInput/>
                </w:ffData>
              </w:fldChar>
            </w:r>
            <w:bookmarkStart w:id="53" w:name="пять4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1"/>
                  <w:enabled/>
                  <w:calcOnExit w:val="0"/>
                  <w:textInput/>
                </w:ffData>
              </w:fldChar>
            </w:r>
            <w:bookmarkStart w:id="54" w:name="шесть4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2"/>
                  <w:enabled/>
                  <w:calcOnExit w:val="0"/>
                  <w:textInput/>
                </w:ffData>
              </w:fldChar>
            </w:r>
            <w:bookmarkStart w:id="55" w:name="пять4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2"/>
                  <w:enabled/>
                  <w:calcOnExit w:val="0"/>
                  <w:textInput/>
                </w:ffData>
              </w:fldChar>
            </w:r>
            <w:bookmarkStart w:id="56" w:name="шесть4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3"/>
                  <w:enabled/>
                  <w:calcOnExit w:val="0"/>
                  <w:textInput/>
                </w:ffData>
              </w:fldChar>
            </w:r>
            <w:bookmarkStart w:id="57" w:name="пять4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3"/>
                  <w:enabled/>
                  <w:calcOnExit w:val="0"/>
                  <w:textInput/>
                </w:ffData>
              </w:fldChar>
            </w:r>
            <w:bookmarkStart w:id="58" w:name="шесть4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4"/>
                  <w:enabled/>
                  <w:calcOnExit w:val="0"/>
                  <w:textInput/>
                </w:ffData>
              </w:fldChar>
            </w:r>
            <w:bookmarkStart w:id="59" w:name="пять4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4"/>
                  <w:enabled/>
                  <w:calcOnExit w:val="0"/>
                  <w:textInput/>
                </w:ffData>
              </w:fldChar>
            </w:r>
            <w:bookmarkStart w:id="60" w:name="шесть4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5"/>
                  <w:enabled/>
                  <w:calcOnExit w:val="0"/>
                  <w:textInput/>
                </w:ffData>
              </w:fldChar>
            </w:r>
            <w:bookmarkStart w:id="61" w:name="пять4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5"/>
                  <w:enabled/>
                  <w:calcOnExit w:val="0"/>
                  <w:textInput/>
                </w:ffData>
              </w:fldChar>
            </w:r>
            <w:bookmarkStart w:id="62" w:name="шесть4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46"/>
                  <w:enabled/>
                  <w:calcOnExit w:val="0"/>
                  <w:textInput/>
                </w:ffData>
              </w:fldChar>
            </w:r>
            <w:bookmarkStart w:id="63" w:name="пять4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46"/>
                  <w:enabled/>
                  <w:calcOnExit w:val="0"/>
                  <w:textInput/>
                </w:ffData>
              </w:fldChar>
            </w:r>
            <w:bookmarkStart w:id="64" w:name="шесть4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926E45" w:rsidRPr="004618BA" w:rsidRDefault="00926E45" w:rsidP="00926E4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пятница</w:t>
            </w: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1"/>
                  <w:enabled/>
                  <w:calcOnExit w:val="0"/>
                  <w:textInput/>
                </w:ffData>
              </w:fldChar>
            </w:r>
            <w:bookmarkStart w:id="65" w:name="пять5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1"/>
                  <w:enabled/>
                  <w:calcOnExit w:val="0"/>
                  <w:textInput/>
                </w:ffData>
              </w:fldChar>
            </w:r>
            <w:bookmarkStart w:id="66" w:name="шесть5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2"/>
                  <w:enabled/>
                  <w:calcOnExit w:val="0"/>
                  <w:textInput/>
                </w:ffData>
              </w:fldChar>
            </w:r>
            <w:bookmarkStart w:id="67" w:name="пять5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7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2"/>
                  <w:enabled/>
                  <w:calcOnExit w:val="0"/>
                  <w:textInput/>
                </w:ffData>
              </w:fldChar>
            </w:r>
            <w:bookmarkStart w:id="68" w:name="шесть5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8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3"/>
                  <w:enabled/>
                  <w:calcOnExit w:val="0"/>
                  <w:textInput/>
                </w:ffData>
              </w:fldChar>
            </w:r>
            <w:bookmarkStart w:id="69" w:name="пять5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9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3"/>
                  <w:enabled/>
                  <w:calcOnExit w:val="0"/>
                  <w:textInput/>
                </w:ffData>
              </w:fldChar>
            </w:r>
            <w:bookmarkStart w:id="70" w:name="шесть5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0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4"/>
                  <w:enabled/>
                  <w:calcOnExit w:val="0"/>
                  <w:textInput/>
                </w:ffData>
              </w:fldChar>
            </w:r>
            <w:bookmarkStart w:id="71" w:name="пять5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1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4"/>
                  <w:enabled/>
                  <w:calcOnExit w:val="0"/>
                  <w:textInput/>
                </w:ffData>
              </w:fldChar>
            </w:r>
            <w:bookmarkStart w:id="72" w:name="шесть54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2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5"/>
                  <w:enabled/>
                  <w:calcOnExit w:val="0"/>
                  <w:textInput/>
                </w:ffData>
              </w:fldChar>
            </w:r>
            <w:bookmarkStart w:id="73" w:name="пять5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3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5"/>
                  <w:enabled/>
                  <w:calcOnExit w:val="0"/>
                  <w:textInput/>
                </w:ffData>
              </w:fldChar>
            </w:r>
            <w:bookmarkStart w:id="74" w:name="шесть55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4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пять56"/>
                  <w:enabled/>
                  <w:calcOnExit w:val="0"/>
                  <w:textInput/>
                </w:ffData>
              </w:fldChar>
            </w:r>
            <w:bookmarkStart w:id="75" w:name="пять5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5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AF3EE3" w:rsidP="00926E4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шесть56"/>
                  <w:enabled/>
                  <w:calcOnExit w:val="0"/>
                  <w:textInput/>
                </w:ffData>
              </w:fldChar>
            </w:r>
            <w:bookmarkStart w:id="76" w:name="шесть56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6"/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26E45" w:rsidRPr="00A70608" w:rsidTr="00167506">
        <w:tc>
          <w:tcPr>
            <w:tcW w:w="484" w:type="dxa"/>
            <w:vMerge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926E45" w:rsidRPr="004618BA" w:rsidRDefault="00926E45" w:rsidP="00926E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1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36" w:type="dxa"/>
          </w:tcPr>
          <w:p w:rsidR="00926E45" w:rsidRDefault="00926E45" w:rsidP="00926E45">
            <w:pPr>
              <w:jc w:val="center"/>
            </w:pP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DC68D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84728C" w:rsidRDefault="0084728C"/>
    <w:sectPr w:rsidR="0084728C" w:rsidSect="00403448">
      <w:pgSz w:w="16838" w:h="11906" w:orient="landscape"/>
      <w:pgMar w:top="142" w:right="253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7942D0"/>
    <w:rsid w:val="000005C2"/>
    <w:rsid w:val="00001E11"/>
    <w:rsid w:val="000046E9"/>
    <w:rsid w:val="0000524E"/>
    <w:rsid w:val="0000577E"/>
    <w:rsid w:val="00005C1D"/>
    <w:rsid w:val="000067FC"/>
    <w:rsid w:val="000077DC"/>
    <w:rsid w:val="00007A81"/>
    <w:rsid w:val="00007D15"/>
    <w:rsid w:val="0001009A"/>
    <w:rsid w:val="00012B53"/>
    <w:rsid w:val="00013910"/>
    <w:rsid w:val="00014927"/>
    <w:rsid w:val="000151F4"/>
    <w:rsid w:val="00020AB5"/>
    <w:rsid w:val="00021254"/>
    <w:rsid w:val="00025AD7"/>
    <w:rsid w:val="00026EC4"/>
    <w:rsid w:val="00031BA1"/>
    <w:rsid w:val="00035643"/>
    <w:rsid w:val="0003699C"/>
    <w:rsid w:val="0004013C"/>
    <w:rsid w:val="000409EF"/>
    <w:rsid w:val="00041BB8"/>
    <w:rsid w:val="00043AB8"/>
    <w:rsid w:val="00043BEE"/>
    <w:rsid w:val="00044082"/>
    <w:rsid w:val="0004475D"/>
    <w:rsid w:val="00046AB0"/>
    <w:rsid w:val="000500D0"/>
    <w:rsid w:val="00050A87"/>
    <w:rsid w:val="0005454E"/>
    <w:rsid w:val="00055AA9"/>
    <w:rsid w:val="00057DA4"/>
    <w:rsid w:val="000601FF"/>
    <w:rsid w:val="00060599"/>
    <w:rsid w:val="00061988"/>
    <w:rsid w:val="00063AE7"/>
    <w:rsid w:val="00063E00"/>
    <w:rsid w:val="000641CC"/>
    <w:rsid w:val="000658D2"/>
    <w:rsid w:val="0006603C"/>
    <w:rsid w:val="00066460"/>
    <w:rsid w:val="00067725"/>
    <w:rsid w:val="00070967"/>
    <w:rsid w:val="00070D43"/>
    <w:rsid w:val="00073154"/>
    <w:rsid w:val="0007448E"/>
    <w:rsid w:val="00075802"/>
    <w:rsid w:val="00076C41"/>
    <w:rsid w:val="00077C14"/>
    <w:rsid w:val="00091D19"/>
    <w:rsid w:val="00092529"/>
    <w:rsid w:val="00092CF2"/>
    <w:rsid w:val="000A1892"/>
    <w:rsid w:val="000A2CC5"/>
    <w:rsid w:val="000A3994"/>
    <w:rsid w:val="000A4220"/>
    <w:rsid w:val="000A6D30"/>
    <w:rsid w:val="000B1874"/>
    <w:rsid w:val="000B575B"/>
    <w:rsid w:val="000B5AE8"/>
    <w:rsid w:val="000C0196"/>
    <w:rsid w:val="000C11A5"/>
    <w:rsid w:val="000C20A7"/>
    <w:rsid w:val="000C4E24"/>
    <w:rsid w:val="000C500C"/>
    <w:rsid w:val="000C5C41"/>
    <w:rsid w:val="000C7105"/>
    <w:rsid w:val="000C7D1F"/>
    <w:rsid w:val="000D12B5"/>
    <w:rsid w:val="000D1973"/>
    <w:rsid w:val="000D1B18"/>
    <w:rsid w:val="000D38A1"/>
    <w:rsid w:val="000D5CF5"/>
    <w:rsid w:val="000D6CD6"/>
    <w:rsid w:val="000D70D6"/>
    <w:rsid w:val="000D720B"/>
    <w:rsid w:val="000E1337"/>
    <w:rsid w:val="000E1676"/>
    <w:rsid w:val="000E2D56"/>
    <w:rsid w:val="000E2F10"/>
    <w:rsid w:val="000E50A8"/>
    <w:rsid w:val="000E5EE1"/>
    <w:rsid w:val="000E620A"/>
    <w:rsid w:val="000E6301"/>
    <w:rsid w:val="000E6F02"/>
    <w:rsid w:val="000F1531"/>
    <w:rsid w:val="000F474C"/>
    <w:rsid w:val="000F47C7"/>
    <w:rsid w:val="00100D4F"/>
    <w:rsid w:val="00100D70"/>
    <w:rsid w:val="001019C4"/>
    <w:rsid w:val="001070E8"/>
    <w:rsid w:val="0010736D"/>
    <w:rsid w:val="00111A40"/>
    <w:rsid w:val="00112534"/>
    <w:rsid w:val="00112721"/>
    <w:rsid w:val="001133D7"/>
    <w:rsid w:val="00113570"/>
    <w:rsid w:val="00114359"/>
    <w:rsid w:val="00121082"/>
    <w:rsid w:val="00121D1A"/>
    <w:rsid w:val="0012286B"/>
    <w:rsid w:val="00122D1B"/>
    <w:rsid w:val="001244D4"/>
    <w:rsid w:val="00124AFA"/>
    <w:rsid w:val="00125354"/>
    <w:rsid w:val="001260FC"/>
    <w:rsid w:val="0012768F"/>
    <w:rsid w:val="00127E1D"/>
    <w:rsid w:val="00130420"/>
    <w:rsid w:val="001325A7"/>
    <w:rsid w:val="001336AF"/>
    <w:rsid w:val="001348BB"/>
    <w:rsid w:val="00136E22"/>
    <w:rsid w:val="0013753B"/>
    <w:rsid w:val="001375E1"/>
    <w:rsid w:val="00141832"/>
    <w:rsid w:val="001420E8"/>
    <w:rsid w:val="00142A71"/>
    <w:rsid w:val="001453F9"/>
    <w:rsid w:val="001460A7"/>
    <w:rsid w:val="00147FE3"/>
    <w:rsid w:val="001518DC"/>
    <w:rsid w:val="00151F9F"/>
    <w:rsid w:val="0015378E"/>
    <w:rsid w:val="00153B53"/>
    <w:rsid w:val="0015657D"/>
    <w:rsid w:val="00156F33"/>
    <w:rsid w:val="0016090F"/>
    <w:rsid w:val="00161F4C"/>
    <w:rsid w:val="001630D5"/>
    <w:rsid w:val="001631D5"/>
    <w:rsid w:val="00163CB0"/>
    <w:rsid w:val="00164AFF"/>
    <w:rsid w:val="00167506"/>
    <w:rsid w:val="00170054"/>
    <w:rsid w:val="00170226"/>
    <w:rsid w:val="00170303"/>
    <w:rsid w:val="00170927"/>
    <w:rsid w:val="00173D70"/>
    <w:rsid w:val="001756C2"/>
    <w:rsid w:val="00175E90"/>
    <w:rsid w:val="00175FB7"/>
    <w:rsid w:val="00177DA0"/>
    <w:rsid w:val="001807F1"/>
    <w:rsid w:val="001825C1"/>
    <w:rsid w:val="00182A23"/>
    <w:rsid w:val="00184533"/>
    <w:rsid w:val="00184A5E"/>
    <w:rsid w:val="00184E97"/>
    <w:rsid w:val="0018588E"/>
    <w:rsid w:val="0018682B"/>
    <w:rsid w:val="00186BAE"/>
    <w:rsid w:val="00186C0F"/>
    <w:rsid w:val="00190C0C"/>
    <w:rsid w:val="0019153F"/>
    <w:rsid w:val="00191B0C"/>
    <w:rsid w:val="00192233"/>
    <w:rsid w:val="001923DF"/>
    <w:rsid w:val="00192F1B"/>
    <w:rsid w:val="001930AC"/>
    <w:rsid w:val="00193EA0"/>
    <w:rsid w:val="00194419"/>
    <w:rsid w:val="00196C73"/>
    <w:rsid w:val="00197D88"/>
    <w:rsid w:val="00197DBF"/>
    <w:rsid w:val="001A11C2"/>
    <w:rsid w:val="001A1EAE"/>
    <w:rsid w:val="001A389C"/>
    <w:rsid w:val="001A3CAA"/>
    <w:rsid w:val="001A53A3"/>
    <w:rsid w:val="001A5AB4"/>
    <w:rsid w:val="001A5AE2"/>
    <w:rsid w:val="001A7CB8"/>
    <w:rsid w:val="001B061B"/>
    <w:rsid w:val="001B28BE"/>
    <w:rsid w:val="001B2EB2"/>
    <w:rsid w:val="001B45DD"/>
    <w:rsid w:val="001B4840"/>
    <w:rsid w:val="001B57B5"/>
    <w:rsid w:val="001B5AA3"/>
    <w:rsid w:val="001B6740"/>
    <w:rsid w:val="001B69F9"/>
    <w:rsid w:val="001C0145"/>
    <w:rsid w:val="001C55F5"/>
    <w:rsid w:val="001C5F7B"/>
    <w:rsid w:val="001C6084"/>
    <w:rsid w:val="001C6F23"/>
    <w:rsid w:val="001C779B"/>
    <w:rsid w:val="001D237A"/>
    <w:rsid w:val="001D2FC2"/>
    <w:rsid w:val="001D3652"/>
    <w:rsid w:val="001D3E64"/>
    <w:rsid w:val="001D4972"/>
    <w:rsid w:val="001D4C94"/>
    <w:rsid w:val="001D5083"/>
    <w:rsid w:val="001D5E65"/>
    <w:rsid w:val="001E033D"/>
    <w:rsid w:val="001E0533"/>
    <w:rsid w:val="001E0DB1"/>
    <w:rsid w:val="001E1347"/>
    <w:rsid w:val="001E4B4B"/>
    <w:rsid w:val="001E582A"/>
    <w:rsid w:val="001E75D2"/>
    <w:rsid w:val="001F0C15"/>
    <w:rsid w:val="001F12E6"/>
    <w:rsid w:val="001F18A6"/>
    <w:rsid w:val="001F2E70"/>
    <w:rsid w:val="001F395A"/>
    <w:rsid w:val="001F492C"/>
    <w:rsid w:val="001F5F59"/>
    <w:rsid w:val="001F63EB"/>
    <w:rsid w:val="001F69A0"/>
    <w:rsid w:val="001F6B21"/>
    <w:rsid w:val="002014B9"/>
    <w:rsid w:val="00201607"/>
    <w:rsid w:val="00202B30"/>
    <w:rsid w:val="00202FC5"/>
    <w:rsid w:val="00203043"/>
    <w:rsid w:val="00203BFC"/>
    <w:rsid w:val="00204041"/>
    <w:rsid w:val="0020473F"/>
    <w:rsid w:val="00204982"/>
    <w:rsid w:val="0020578D"/>
    <w:rsid w:val="00207EE1"/>
    <w:rsid w:val="00210944"/>
    <w:rsid w:val="002113FC"/>
    <w:rsid w:val="00211C16"/>
    <w:rsid w:val="00214001"/>
    <w:rsid w:val="00216325"/>
    <w:rsid w:val="002167C5"/>
    <w:rsid w:val="002170C6"/>
    <w:rsid w:val="00224F85"/>
    <w:rsid w:val="00225FB9"/>
    <w:rsid w:val="00227858"/>
    <w:rsid w:val="0023008F"/>
    <w:rsid w:val="00230208"/>
    <w:rsid w:val="00230735"/>
    <w:rsid w:val="00231DEE"/>
    <w:rsid w:val="00232F6C"/>
    <w:rsid w:val="00234B4E"/>
    <w:rsid w:val="00234F7D"/>
    <w:rsid w:val="00236728"/>
    <w:rsid w:val="00236A2D"/>
    <w:rsid w:val="002374AF"/>
    <w:rsid w:val="002375C0"/>
    <w:rsid w:val="00240305"/>
    <w:rsid w:val="00242A3D"/>
    <w:rsid w:val="0024422E"/>
    <w:rsid w:val="00244798"/>
    <w:rsid w:val="00244C00"/>
    <w:rsid w:val="0025013D"/>
    <w:rsid w:val="00251EEE"/>
    <w:rsid w:val="00253290"/>
    <w:rsid w:val="00254F6E"/>
    <w:rsid w:val="00255E78"/>
    <w:rsid w:val="00255EC9"/>
    <w:rsid w:val="0026042C"/>
    <w:rsid w:val="002633FC"/>
    <w:rsid w:val="0026380E"/>
    <w:rsid w:val="00270276"/>
    <w:rsid w:val="0027083E"/>
    <w:rsid w:val="00271D45"/>
    <w:rsid w:val="002744F0"/>
    <w:rsid w:val="002745CF"/>
    <w:rsid w:val="002758DB"/>
    <w:rsid w:val="00275DA0"/>
    <w:rsid w:val="00276DAF"/>
    <w:rsid w:val="002820BA"/>
    <w:rsid w:val="00283FD8"/>
    <w:rsid w:val="002869C1"/>
    <w:rsid w:val="00287D44"/>
    <w:rsid w:val="002936D8"/>
    <w:rsid w:val="002936E8"/>
    <w:rsid w:val="002940A8"/>
    <w:rsid w:val="002942C4"/>
    <w:rsid w:val="00295A90"/>
    <w:rsid w:val="00296386"/>
    <w:rsid w:val="002964B7"/>
    <w:rsid w:val="0029758F"/>
    <w:rsid w:val="002A0F66"/>
    <w:rsid w:val="002A0FB7"/>
    <w:rsid w:val="002A2031"/>
    <w:rsid w:val="002A2299"/>
    <w:rsid w:val="002A26EC"/>
    <w:rsid w:val="002A2B2B"/>
    <w:rsid w:val="002A463F"/>
    <w:rsid w:val="002A4671"/>
    <w:rsid w:val="002A4D74"/>
    <w:rsid w:val="002A4E3E"/>
    <w:rsid w:val="002A77BE"/>
    <w:rsid w:val="002B084E"/>
    <w:rsid w:val="002B08B0"/>
    <w:rsid w:val="002B1DAC"/>
    <w:rsid w:val="002B2570"/>
    <w:rsid w:val="002B2B92"/>
    <w:rsid w:val="002B2F16"/>
    <w:rsid w:val="002B413C"/>
    <w:rsid w:val="002B4DF2"/>
    <w:rsid w:val="002B5B15"/>
    <w:rsid w:val="002B70DD"/>
    <w:rsid w:val="002C1294"/>
    <w:rsid w:val="002C206C"/>
    <w:rsid w:val="002C2DA4"/>
    <w:rsid w:val="002C3C66"/>
    <w:rsid w:val="002C7169"/>
    <w:rsid w:val="002D0688"/>
    <w:rsid w:val="002D1421"/>
    <w:rsid w:val="002D1463"/>
    <w:rsid w:val="002D4335"/>
    <w:rsid w:val="002D475E"/>
    <w:rsid w:val="002D5462"/>
    <w:rsid w:val="002D5D63"/>
    <w:rsid w:val="002E1EA6"/>
    <w:rsid w:val="002E358D"/>
    <w:rsid w:val="002E3AEF"/>
    <w:rsid w:val="002E5799"/>
    <w:rsid w:val="002E5BE0"/>
    <w:rsid w:val="002E5E3A"/>
    <w:rsid w:val="002E6397"/>
    <w:rsid w:val="002E667A"/>
    <w:rsid w:val="002E687C"/>
    <w:rsid w:val="002E7851"/>
    <w:rsid w:val="002E7978"/>
    <w:rsid w:val="002F190D"/>
    <w:rsid w:val="002F301C"/>
    <w:rsid w:val="002F3204"/>
    <w:rsid w:val="002F3EDF"/>
    <w:rsid w:val="002F42A8"/>
    <w:rsid w:val="002F593D"/>
    <w:rsid w:val="002F5D6C"/>
    <w:rsid w:val="002F71FD"/>
    <w:rsid w:val="002F75FB"/>
    <w:rsid w:val="00300D61"/>
    <w:rsid w:val="00300D8F"/>
    <w:rsid w:val="00302C20"/>
    <w:rsid w:val="003043D8"/>
    <w:rsid w:val="00306015"/>
    <w:rsid w:val="003105A1"/>
    <w:rsid w:val="0031194A"/>
    <w:rsid w:val="00313684"/>
    <w:rsid w:val="00313A39"/>
    <w:rsid w:val="00313EBA"/>
    <w:rsid w:val="00314CE6"/>
    <w:rsid w:val="00315984"/>
    <w:rsid w:val="0031722D"/>
    <w:rsid w:val="00317ECD"/>
    <w:rsid w:val="00320A64"/>
    <w:rsid w:val="00321402"/>
    <w:rsid w:val="0032198F"/>
    <w:rsid w:val="003232C5"/>
    <w:rsid w:val="00326F33"/>
    <w:rsid w:val="00331576"/>
    <w:rsid w:val="00331BF9"/>
    <w:rsid w:val="003320A7"/>
    <w:rsid w:val="00335124"/>
    <w:rsid w:val="003370B7"/>
    <w:rsid w:val="003371CD"/>
    <w:rsid w:val="00337891"/>
    <w:rsid w:val="0033792A"/>
    <w:rsid w:val="00340D22"/>
    <w:rsid w:val="00341328"/>
    <w:rsid w:val="00341A74"/>
    <w:rsid w:val="00341E2F"/>
    <w:rsid w:val="00342E6A"/>
    <w:rsid w:val="00343171"/>
    <w:rsid w:val="00344B49"/>
    <w:rsid w:val="003453A6"/>
    <w:rsid w:val="0034638B"/>
    <w:rsid w:val="003469E7"/>
    <w:rsid w:val="00347546"/>
    <w:rsid w:val="0034769B"/>
    <w:rsid w:val="003479CE"/>
    <w:rsid w:val="00350C26"/>
    <w:rsid w:val="00351F82"/>
    <w:rsid w:val="003522C0"/>
    <w:rsid w:val="00353DFC"/>
    <w:rsid w:val="00354F74"/>
    <w:rsid w:val="00355F42"/>
    <w:rsid w:val="003561EB"/>
    <w:rsid w:val="00356294"/>
    <w:rsid w:val="00356B98"/>
    <w:rsid w:val="003578A1"/>
    <w:rsid w:val="00357943"/>
    <w:rsid w:val="00360858"/>
    <w:rsid w:val="0036153B"/>
    <w:rsid w:val="00361980"/>
    <w:rsid w:val="00363BC3"/>
    <w:rsid w:val="00364543"/>
    <w:rsid w:val="00364954"/>
    <w:rsid w:val="00365E05"/>
    <w:rsid w:val="00370744"/>
    <w:rsid w:val="00371DDD"/>
    <w:rsid w:val="00372D28"/>
    <w:rsid w:val="0037338F"/>
    <w:rsid w:val="0037468A"/>
    <w:rsid w:val="00374E2C"/>
    <w:rsid w:val="003752D8"/>
    <w:rsid w:val="00375B8A"/>
    <w:rsid w:val="00376454"/>
    <w:rsid w:val="003766AA"/>
    <w:rsid w:val="00377BBD"/>
    <w:rsid w:val="0038100C"/>
    <w:rsid w:val="00382467"/>
    <w:rsid w:val="00382A84"/>
    <w:rsid w:val="00382C91"/>
    <w:rsid w:val="0038553B"/>
    <w:rsid w:val="003866B2"/>
    <w:rsid w:val="00386E82"/>
    <w:rsid w:val="00387C75"/>
    <w:rsid w:val="00391D38"/>
    <w:rsid w:val="00394658"/>
    <w:rsid w:val="00397F8D"/>
    <w:rsid w:val="003A1C59"/>
    <w:rsid w:val="003A2750"/>
    <w:rsid w:val="003A2EAD"/>
    <w:rsid w:val="003A4A44"/>
    <w:rsid w:val="003A6D36"/>
    <w:rsid w:val="003A6DD4"/>
    <w:rsid w:val="003A70D0"/>
    <w:rsid w:val="003A7796"/>
    <w:rsid w:val="003B01C5"/>
    <w:rsid w:val="003B0361"/>
    <w:rsid w:val="003B0DC2"/>
    <w:rsid w:val="003B5491"/>
    <w:rsid w:val="003B5787"/>
    <w:rsid w:val="003B7639"/>
    <w:rsid w:val="003C164E"/>
    <w:rsid w:val="003C2433"/>
    <w:rsid w:val="003C2A97"/>
    <w:rsid w:val="003C5D2D"/>
    <w:rsid w:val="003D0EE2"/>
    <w:rsid w:val="003D1BFC"/>
    <w:rsid w:val="003D239F"/>
    <w:rsid w:val="003D2D73"/>
    <w:rsid w:val="003D30EF"/>
    <w:rsid w:val="003D40AE"/>
    <w:rsid w:val="003D4459"/>
    <w:rsid w:val="003D4F78"/>
    <w:rsid w:val="003D55A0"/>
    <w:rsid w:val="003D5923"/>
    <w:rsid w:val="003D5D63"/>
    <w:rsid w:val="003D66FF"/>
    <w:rsid w:val="003E1002"/>
    <w:rsid w:val="003E5549"/>
    <w:rsid w:val="003E592C"/>
    <w:rsid w:val="003F3717"/>
    <w:rsid w:val="003F4328"/>
    <w:rsid w:val="003F5479"/>
    <w:rsid w:val="003F643F"/>
    <w:rsid w:val="003F6610"/>
    <w:rsid w:val="003F67CA"/>
    <w:rsid w:val="004001C8"/>
    <w:rsid w:val="00400873"/>
    <w:rsid w:val="00402B5D"/>
    <w:rsid w:val="00403056"/>
    <w:rsid w:val="00403448"/>
    <w:rsid w:val="004038C1"/>
    <w:rsid w:val="00403DBB"/>
    <w:rsid w:val="00404660"/>
    <w:rsid w:val="00404A1E"/>
    <w:rsid w:val="004057AD"/>
    <w:rsid w:val="00406F78"/>
    <w:rsid w:val="00407EC5"/>
    <w:rsid w:val="00410582"/>
    <w:rsid w:val="0041174D"/>
    <w:rsid w:val="00412DE8"/>
    <w:rsid w:val="00413630"/>
    <w:rsid w:val="00414FD8"/>
    <w:rsid w:val="0041523C"/>
    <w:rsid w:val="00415DE3"/>
    <w:rsid w:val="00416041"/>
    <w:rsid w:val="0041614D"/>
    <w:rsid w:val="004204BD"/>
    <w:rsid w:val="004211FF"/>
    <w:rsid w:val="004213BC"/>
    <w:rsid w:val="00422015"/>
    <w:rsid w:val="004226B2"/>
    <w:rsid w:val="00424BB5"/>
    <w:rsid w:val="00426406"/>
    <w:rsid w:val="00426717"/>
    <w:rsid w:val="00427A78"/>
    <w:rsid w:val="00432A00"/>
    <w:rsid w:val="004333E4"/>
    <w:rsid w:val="0043556A"/>
    <w:rsid w:val="00442A40"/>
    <w:rsid w:val="004436A8"/>
    <w:rsid w:val="00443E51"/>
    <w:rsid w:val="00444E9C"/>
    <w:rsid w:val="004459D7"/>
    <w:rsid w:val="00454D96"/>
    <w:rsid w:val="004556E8"/>
    <w:rsid w:val="00455D01"/>
    <w:rsid w:val="00460CCA"/>
    <w:rsid w:val="00461F44"/>
    <w:rsid w:val="00464213"/>
    <w:rsid w:val="00464584"/>
    <w:rsid w:val="0046676B"/>
    <w:rsid w:val="0047201A"/>
    <w:rsid w:val="00473863"/>
    <w:rsid w:val="00477602"/>
    <w:rsid w:val="00477F66"/>
    <w:rsid w:val="0048194E"/>
    <w:rsid w:val="004822C7"/>
    <w:rsid w:val="0048260A"/>
    <w:rsid w:val="00482972"/>
    <w:rsid w:val="00482A65"/>
    <w:rsid w:val="004831AE"/>
    <w:rsid w:val="00485065"/>
    <w:rsid w:val="0048587F"/>
    <w:rsid w:val="0048667F"/>
    <w:rsid w:val="0048680B"/>
    <w:rsid w:val="004869F5"/>
    <w:rsid w:val="004874D8"/>
    <w:rsid w:val="00487F35"/>
    <w:rsid w:val="0049097D"/>
    <w:rsid w:val="00491665"/>
    <w:rsid w:val="004919C0"/>
    <w:rsid w:val="00492FCF"/>
    <w:rsid w:val="00494684"/>
    <w:rsid w:val="00494C50"/>
    <w:rsid w:val="00494EF3"/>
    <w:rsid w:val="004960FC"/>
    <w:rsid w:val="004971C3"/>
    <w:rsid w:val="004976A3"/>
    <w:rsid w:val="0049795C"/>
    <w:rsid w:val="004A1BF7"/>
    <w:rsid w:val="004A23D6"/>
    <w:rsid w:val="004A40C5"/>
    <w:rsid w:val="004A40F7"/>
    <w:rsid w:val="004A6104"/>
    <w:rsid w:val="004A672A"/>
    <w:rsid w:val="004A7F56"/>
    <w:rsid w:val="004B0E24"/>
    <w:rsid w:val="004B16D2"/>
    <w:rsid w:val="004B51FC"/>
    <w:rsid w:val="004B5575"/>
    <w:rsid w:val="004B765B"/>
    <w:rsid w:val="004B7CF0"/>
    <w:rsid w:val="004C02DC"/>
    <w:rsid w:val="004C0AFC"/>
    <w:rsid w:val="004C18F9"/>
    <w:rsid w:val="004C2902"/>
    <w:rsid w:val="004C4BEA"/>
    <w:rsid w:val="004C5D85"/>
    <w:rsid w:val="004C5F00"/>
    <w:rsid w:val="004C6131"/>
    <w:rsid w:val="004C6668"/>
    <w:rsid w:val="004C7C75"/>
    <w:rsid w:val="004D1D58"/>
    <w:rsid w:val="004D5A7C"/>
    <w:rsid w:val="004D6650"/>
    <w:rsid w:val="004D7067"/>
    <w:rsid w:val="004E2728"/>
    <w:rsid w:val="004E49DA"/>
    <w:rsid w:val="004E54E1"/>
    <w:rsid w:val="004E67C9"/>
    <w:rsid w:val="004E7653"/>
    <w:rsid w:val="004E7A1A"/>
    <w:rsid w:val="004F32BB"/>
    <w:rsid w:val="004F3B9B"/>
    <w:rsid w:val="004F46BB"/>
    <w:rsid w:val="004F5668"/>
    <w:rsid w:val="004F575C"/>
    <w:rsid w:val="004F5E98"/>
    <w:rsid w:val="004F6474"/>
    <w:rsid w:val="004F7D1B"/>
    <w:rsid w:val="00501600"/>
    <w:rsid w:val="00503C25"/>
    <w:rsid w:val="00504B8B"/>
    <w:rsid w:val="0050672D"/>
    <w:rsid w:val="00506DB3"/>
    <w:rsid w:val="00511BD4"/>
    <w:rsid w:val="00512056"/>
    <w:rsid w:val="005122D5"/>
    <w:rsid w:val="005125AB"/>
    <w:rsid w:val="00513B29"/>
    <w:rsid w:val="00513DEA"/>
    <w:rsid w:val="0051472A"/>
    <w:rsid w:val="0051567F"/>
    <w:rsid w:val="00520145"/>
    <w:rsid w:val="00523887"/>
    <w:rsid w:val="00524477"/>
    <w:rsid w:val="00524B11"/>
    <w:rsid w:val="005268AB"/>
    <w:rsid w:val="005269BF"/>
    <w:rsid w:val="00526C15"/>
    <w:rsid w:val="005307E4"/>
    <w:rsid w:val="00530BBA"/>
    <w:rsid w:val="00530BF7"/>
    <w:rsid w:val="005331B6"/>
    <w:rsid w:val="00534972"/>
    <w:rsid w:val="005352C0"/>
    <w:rsid w:val="005361AF"/>
    <w:rsid w:val="0053654B"/>
    <w:rsid w:val="00540ACB"/>
    <w:rsid w:val="00542A72"/>
    <w:rsid w:val="005443BC"/>
    <w:rsid w:val="00547024"/>
    <w:rsid w:val="00550686"/>
    <w:rsid w:val="005507B3"/>
    <w:rsid w:val="005510D8"/>
    <w:rsid w:val="005513EE"/>
    <w:rsid w:val="005527A7"/>
    <w:rsid w:val="00553903"/>
    <w:rsid w:val="005542A4"/>
    <w:rsid w:val="00555824"/>
    <w:rsid w:val="005603AA"/>
    <w:rsid w:val="0056117E"/>
    <w:rsid w:val="0056326F"/>
    <w:rsid w:val="005634B1"/>
    <w:rsid w:val="00564AC1"/>
    <w:rsid w:val="00564BEE"/>
    <w:rsid w:val="00564E18"/>
    <w:rsid w:val="00565E70"/>
    <w:rsid w:val="00567ACF"/>
    <w:rsid w:val="00567D55"/>
    <w:rsid w:val="00571507"/>
    <w:rsid w:val="005728DA"/>
    <w:rsid w:val="00577B0A"/>
    <w:rsid w:val="0058014E"/>
    <w:rsid w:val="00580322"/>
    <w:rsid w:val="00580458"/>
    <w:rsid w:val="005807F9"/>
    <w:rsid w:val="005816CB"/>
    <w:rsid w:val="005818EA"/>
    <w:rsid w:val="005823AE"/>
    <w:rsid w:val="00583077"/>
    <w:rsid w:val="00584064"/>
    <w:rsid w:val="00587115"/>
    <w:rsid w:val="0059221D"/>
    <w:rsid w:val="00592611"/>
    <w:rsid w:val="00592B8D"/>
    <w:rsid w:val="00592CDF"/>
    <w:rsid w:val="005935BE"/>
    <w:rsid w:val="00595378"/>
    <w:rsid w:val="00595B5C"/>
    <w:rsid w:val="0059600B"/>
    <w:rsid w:val="005A1E5D"/>
    <w:rsid w:val="005A27CA"/>
    <w:rsid w:val="005A2C5B"/>
    <w:rsid w:val="005A5B2E"/>
    <w:rsid w:val="005A6632"/>
    <w:rsid w:val="005A79C5"/>
    <w:rsid w:val="005A7A7D"/>
    <w:rsid w:val="005B10FF"/>
    <w:rsid w:val="005B3387"/>
    <w:rsid w:val="005B3CE2"/>
    <w:rsid w:val="005B407D"/>
    <w:rsid w:val="005B7013"/>
    <w:rsid w:val="005B72C4"/>
    <w:rsid w:val="005B76E2"/>
    <w:rsid w:val="005B7994"/>
    <w:rsid w:val="005C02DE"/>
    <w:rsid w:val="005C104A"/>
    <w:rsid w:val="005C23F0"/>
    <w:rsid w:val="005C2974"/>
    <w:rsid w:val="005C49DE"/>
    <w:rsid w:val="005C4F24"/>
    <w:rsid w:val="005D1AAF"/>
    <w:rsid w:val="005D28D0"/>
    <w:rsid w:val="005D2E79"/>
    <w:rsid w:val="005D31E6"/>
    <w:rsid w:val="005D4B6C"/>
    <w:rsid w:val="005D7F5B"/>
    <w:rsid w:val="005E0706"/>
    <w:rsid w:val="005E0C95"/>
    <w:rsid w:val="005E1E94"/>
    <w:rsid w:val="005E4A98"/>
    <w:rsid w:val="005E7118"/>
    <w:rsid w:val="005E78E0"/>
    <w:rsid w:val="005F00E5"/>
    <w:rsid w:val="005F0D94"/>
    <w:rsid w:val="005F1C88"/>
    <w:rsid w:val="005F1EB2"/>
    <w:rsid w:val="005F2959"/>
    <w:rsid w:val="005F2B96"/>
    <w:rsid w:val="005F3476"/>
    <w:rsid w:val="005F44C5"/>
    <w:rsid w:val="005F5809"/>
    <w:rsid w:val="00600441"/>
    <w:rsid w:val="00600526"/>
    <w:rsid w:val="00601195"/>
    <w:rsid w:val="006017BC"/>
    <w:rsid w:val="00601A10"/>
    <w:rsid w:val="006038C6"/>
    <w:rsid w:val="00604478"/>
    <w:rsid w:val="00604F49"/>
    <w:rsid w:val="00607C13"/>
    <w:rsid w:val="00610AA1"/>
    <w:rsid w:val="00615CC8"/>
    <w:rsid w:val="006160CE"/>
    <w:rsid w:val="0062124B"/>
    <w:rsid w:val="0062221F"/>
    <w:rsid w:val="006243D5"/>
    <w:rsid w:val="006310D3"/>
    <w:rsid w:val="00633A6A"/>
    <w:rsid w:val="00633FD3"/>
    <w:rsid w:val="00634565"/>
    <w:rsid w:val="00634766"/>
    <w:rsid w:val="0063476B"/>
    <w:rsid w:val="00635690"/>
    <w:rsid w:val="00637E8A"/>
    <w:rsid w:val="00642199"/>
    <w:rsid w:val="00642205"/>
    <w:rsid w:val="0064328B"/>
    <w:rsid w:val="00643B4A"/>
    <w:rsid w:val="006443E0"/>
    <w:rsid w:val="00645CA1"/>
    <w:rsid w:val="00647298"/>
    <w:rsid w:val="006477FA"/>
    <w:rsid w:val="006510E9"/>
    <w:rsid w:val="006518E5"/>
    <w:rsid w:val="00651E28"/>
    <w:rsid w:val="006524A3"/>
    <w:rsid w:val="00653FC8"/>
    <w:rsid w:val="0065594F"/>
    <w:rsid w:val="00655A13"/>
    <w:rsid w:val="00655EA3"/>
    <w:rsid w:val="00660F5B"/>
    <w:rsid w:val="0066126F"/>
    <w:rsid w:val="006612C4"/>
    <w:rsid w:val="00662731"/>
    <w:rsid w:val="00662AE2"/>
    <w:rsid w:val="00662C50"/>
    <w:rsid w:val="0066435B"/>
    <w:rsid w:val="00664E8C"/>
    <w:rsid w:val="00666F71"/>
    <w:rsid w:val="006673D3"/>
    <w:rsid w:val="00667C66"/>
    <w:rsid w:val="00670090"/>
    <w:rsid w:val="00670F34"/>
    <w:rsid w:val="00671050"/>
    <w:rsid w:val="00671734"/>
    <w:rsid w:val="00674D49"/>
    <w:rsid w:val="00674FAD"/>
    <w:rsid w:val="006758FD"/>
    <w:rsid w:val="0068149E"/>
    <w:rsid w:val="0068168A"/>
    <w:rsid w:val="006817AA"/>
    <w:rsid w:val="006818E5"/>
    <w:rsid w:val="00681F17"/>
    <w:rsid w:val="0068291F"/>
    <w:rsid w:val="00682F68"/>
    <w:rsid w:val="00683283"/>
    <w:rsid w:val="0068458A"/>
    <w:rsid w:val="00685BAC"/>
    <w:rsid w:val="0068726A"/>
    <w:rsid w:val="006901DA"/>
    <w:rsid w:val="00690253"/>
    <w:rsid w:val="006910F4"/>
    <w:rsid w:val="006919BE"/>
    <w:rsid w:val="00692CEB"/>
    <w:rsid w:val="00692F37"/>
    <w:rsid w:val="00693AE5"/>
    <w:rsid w:val="00695C0F"/>
    <w:rsid w:val="00697DD9"/>
    <w:rsid w:val="006A092D"/>
    <w:rsid w:val="006A09BA"/>
    <w:rsid w:val="006A4CF8"/>
    <w:rsid w:val="006A52C9"/>
    <w:rsid w:val="006A6305"/>
    <w:rsid w:val="006B078F"/>
    <w:rsid w:val="006B7A64"/>
    <w:rsid w:val="006B7B44"/>
    <w:rsid w:val="006C42E0"/>
    <w:rsid w:val="006C430C"/>
    <w:rsid w:val="006C5D98"/>
    <w:rsid w:val="006C7C15"/>
    <w:rsid w:val="006C7E15"/>
    <w:rsid w:val="006D1FCB"/>
    <w:rsid w:val="006D3BCC"/>
    <w:rsid w:val="006D6ADE"/>
    <w:rsid w:val="006E25AC"/>
    <w:rsid w:val="006E367B"/>
    <w:rsid w:val="006E3857"/>
    <w:rsid w:val="006E3CCD"/>
    <w:rsid w:val="006E3D0B"/>
    <w:rsid w:val="006E40E7"/>
    <w:rsid w:val="006E472E"/>
    <w:rsid w:val="006E52FD"/>
    <w:rsid w:val="006E5E03"/>
    <w:rsid w:val="006E6C0B"/>
    <w:rsid w:val="006F0E22"/>
    <w:rsid w:val="006F10C4"/>
    <w:rsid w:val="006F12EF"/>
    <w:rsid w:val="006F18A3"/>
    <w:rsid w:val="006F6924"/>
    <w:rsid w:val="006F7033"/>
    <w:rsid w:val="006F7646"/>
    <w:rsid w:val="007003C1"/>
    <w:rsid w:val="00701860"/>
    <w:rsid w:val="00702D5B"/>
    <w:rsid w:val="00703A15"/>
    <w:rsid w:val="00703C9F"/>
    <w:rsid w:val="0070570D"/>
    <w:rsid w:val="00705D13"/>
    <w:rsid w:val="007117A8"/>
    <w:rsid w:val="007125DD"/>
    <w:rsid w:val="00714126"/>
    <w:rsid w:val="0071482F"/>
    <w:rsid w:val="0071577E"/>
    <w:rsid w:val="00716077"/>
    <w:rsid w:val="00716609"/>
    <w:rsid w:val="007210FD"/>
    <w:rsid w:val="007218FF"/>
    <w:rsid w:val="00721B12"/>
    <w:rsid w:val="00723D8D"/>
    <w:rsid w:val="00727AB9"/>
    <w:rsid w:val="00727F06"/>
    <w:rsid w:val="00730DF4"/>
    <w:rsid w:val="00732856"/>
    <w:rsid w:val="007328B5"/>
    <w:rsid w:val="00733F4F"/>
    <w:rsid w:val="00734E20"/>
    <w:rsid w:val="00735272"/>
    <w:rsid w:val="00736C18"/>
    <w:rsid w:val="00736F3A"/>
    <w:rsid w:val="007401B1"/>
    <w:rsid w:val="00740F7C"/>
    <w:rsid w:val="00741A92"/>
    <w:rsid w:val="0074234C"/>
    <w:rsid w:val="00745B07"/>
    <w:rsid w:val="00745BF6"/>
    <w:rsid w:val="00752205"/>
    <w:rsid w:val="00752C9A"/>
    <w:rsid w:val="00753128"/>
    <w:rsid w:val="00753AA7"/>
    <w:rsid w:val="007547F3"/>
    <w:rsid w:val="00756119"/>
    <w:rsid w:val="00756292"/>
    <w:rsid w:val="00761CAE"/>
    <w:rsid w:val="007620E2"/>
    <w:rsid w:val="00763928"/>
    <w:rsid w:val="007642C6"/>
    <w:rsid w:val="00765AF6"/>
    <w:rsid w:val="00765B7D"/>
    <w:rsid w:val="0076733E"/>
    <w:rsid w:val="00767D9D"/>
    <w:rsid w:val="00770367"/>
    <w:rsid w:val="0077040B"/>
    <w:rsid w:val="0077183B"/>
    <w:rsid w:val="007719A0"/>
    <w:rsid w:val="00771C4C"/>
    <w:rsid w:val="00771C4F"/>
    <w:rsid w:val="007724CD"/>
    <w:rsid w:val="00772E7D"/>
    <w:rsid w:val="00773679"/>
    <w:rsid w:val="007740B4"/>
    <w:rsid w:val="00776419"/>
    <w:rsid w:val="00776CB2"/>
    <w:rsid w:val="0077715E"/>
    <w:rsid w:val="0078151D"/>
    <w:rsid w:val="007828B5"/>
    <w:rsid w:val="00784DA6"/>
    <w:rsid w:val="00785266"/>
    <w:rsid w:val="00785C49"/>
    <w:rsid w:val="00786764"/>
    <w:rsid w:val="00787CB9"/>
    <w:rsid w:val="00790E8D"/>
    <w:rsid w:val="00793478"/>
    <w:rsid w:val="0079383B"/>
    <w:rsid w:val="00793C07"/>
    <w:rsid w:val="00793F7A"/>
    <w:rsid w:val="007942D0"/>
    <w:rsid w:val="0079449B"/>
    <w:rsid w:val="00795C8A"/>
    <w:rsid w:val="00796A87"/>
    <w:rsid w:val="00797B1F"/>
    <w:rsid w:val="007A0091"/>
    <w:rsid w:val="007A0B3B"/>
    <w:rsid w:val="007A0F02"/>
    <w:rsid w:val="007A0FDB"/>
    <w:rsid w:val="007A302A"/>
    <w:rsid w:val="007A65F9"/>
    <w:rsid w:val="007A7915"/>
    <w:rsid w:val="007A7F9C"/>
    <w:rsid w:val="007B07F7"/>
    <w:rsid w:val="007B085B"/>
    <w:rsid w:val="007B0CDE"/>
    <w:rsid w:val="007B3B56"/>
    <w:rsid w:val="007B440E"/>
    <w:rsid w:val="007B6510"/>
    <w:rsid w:val="007C0668"/>
    <w:rsid w:val="007C07DD"/>
    <w:rsid w:val="007C1E5A"/>
    <w:rsid w:val="007C39BD"/>
    <w:rsid w:val="007C3CB3"/>
    <w:rsid w:val="007C4AA4"/>
    <w:rsid w:val="007C4ABB"/>
    <w:rsid w:val="007C526C"/>
    <w:rsid w:val="007C7450"/>
    <w:rsid w:val="007C7F65"/>
    <w:rsid w:val="007D3FA2"/>
    <w:rsid w:val="007D425C"/>
    <w:rsid w:val="007D521E"/>
    <w:rsid w:val="007D57BC"/>
    <w:rsid w:val="007D5904"/>
    <w:rsid w:val="007D5BB7"/>
    <w:rsid w:val="007D6240"/>
    <w:rsid w:val="007D6668"/>
    <w:rsid w:val="007E0F4C"/>
    <w:rsid w:val="007E1E33"/>
    <w:rsid w:val="007E4926"/>
    <w:rsid w:val="007E5AA1"/>
    <w:rsid w:val="007E5EFF"/>
    <w:rsid w:val="007E7CC4"/>
    <w:rsid w:val="007E7CE2"/>
    <w:rsid w:val="007F0428"/>
    <w:rsid w:val="007F12AA"/>
    <w:rsid w:val="007F1BC9"/>
    <w:rsid w:val="007F27D2"/>
    <w:rsid w:val="007F3E90"/>
    <w:rsid w:val="007F7A19"/>
    <w:rsid w:val="008007BB"/>
    <w:rsid w:val="00802D50"/>
    <w:rsid w:val="00803F89"/>
    <w:rsid w:val="00804D12"/>
    <w:rsid w:val="0080574F"/>
    <w:rsid w:val="00805A56"/>
    <w:rsid w:val="0080793B"/>
    <w:rsid w:val="0081096B"/>
    <w:rsid w:val="00811D02"/>
    <w:rsid w:val="008127C9"/>
    <w:rsid w:val="00815DA3"/>
    <w:rsid w:val="00816238"/>
    <w:rsid w:val="00817B86"/>
    <w:rsid w:val="008202BD"/>
    <w:rsid w:val="008216C1"/>
    <w:rsid w:val="00821A69"/>
    <w:rsid w:val="00822201"/>
    <w:rsid w:val="00823411"/>
    <w:rsid w:val="00823658"/>
    <w:rsid w:val="00823815"/>
    <w:rsid w:val="00823D59"/>
    <w:rsid w:val="008266E1"/>
    <w:rsid w:val="00827FED"/>
    <w:rsid w:val="00830A89"/>
    <w:rsid w:val="008317B9"/>
    <w:rsid w:val="00833ED8"/>
    <w:rsid w:val="00835A8F"/>
    <w:rsid w:val="00837240"/>
    <w:rsid w:val="008404E3"/>
    <w:rsid w:val="008419E8"/>
    <w:rsid w:val="00842362"/>
    <w:rsid w:val="008430D7"/>
    <w:rsid w:val="0084357B"/>
    <w:rsid w:val="00843A1D"/>
    <w:rsid w:val="0084516B"/>
    <w:rsid w:val="00845306"/>
    <w:rsid w:val="00846869"/>
    <w:rsid w:val="00846879"/>
    <w:rsid w:val="0084728C"/>
    <w:rsid w:val="00847500"/>
    <w:rsid w:val="008508E6"/>
    <w:rsid w:val="00852E49"/>
    <w:rsid w:val="008531F1"/>
    <w:rsid w:val="00856B99"/>
    <w:rsid w:val="00857E07"/>
    <w:rsid w:val="0086124F"/>
    <w:rsid w:val="00861801"/>
    <w:rsid w:val="00861B4E"/>
    <w:rsid w:val="00861D0A"/>
    <w:rsid w:val="00862D3B"/>
    <w:rsid w:val="008662F1"/>
    <w:rsid w:val="008663FA"/>
    <w:rsid w:val="0086710B"/>
    <w:rsid w:val="00867D14"/>
    <w:rsid w:val="00871C77"/>
    <w:rsid w:val="00873CDF"/>
    <w:rsid w:val="00874332"/>
    <w:rsid w:val="00875F71"/>
    <w:rsid w:val="00876BB8"/>
    <w:rsid w:val="0088151C"/>
    <w:rsid w:val="0088331F"/>
    <w:rsid w:val="0088343A"/>
    <w:rsid w:val="008840CD"/>
    <w:rsid w:val="00884CFD"/>
    <w:rsid w:val="0088626A"/>
    <w:rsid w:val="00886896"/>
    <w:rsid w:val="00887EE1"/>
    <w:rsid w:val="00890FC8"/>
    <w:rsid w:val="00892322"/>
    <w:rsid w:val="00892822"/>
    <w:rsid w:val="008933CC"/>
    <w:rsid w:val="008943A4"/>
    <w:rsid w:val="00895347"/>
    <w:rsid w:val="00895CD4"/>
    <w:rsid w:val="008A220E"/>
    <w:rsid w:val="008A2634"/>
    <w:rsid w:val="008A3300"/>
    <w:rsid w:val="008A3B45"/>
    <w:rsid w:val="008A478D"/>
    <w:rsid w:val="008A4BB2"/>
    <w:rsid w:val="008A51AA"/>
    <w:rsid w:val="008B106B"/>
    <w:rsid w:val="008B123E"/>
    <w:rsid w:val="008B1F6D"/>
    <w:rsid w:val="008B234E"/>
    <w:rsid w:val="008B45E7"/>
    <w:rsid w:val="008B4744"/>
    <w:rsid w:val="008B59B0"/>
    <w:rsid w:val="008B5F11"/>
    <w:rsid w:val="008B7FFA"/>
    <w:rsid w:val="008C544B"/>
    <w:rsid w:val="008C5E8C"/>
    <w:rsid w:val="008C7015"/>
    <w:rsid w:val="008D1ACA"/>
    <w:rsid w:val="008D212C"/>
    <w:rsid w:val="008D286D"/>
    <w:rsid w:val="008D30A8"/>
    <w:rsid w:val="008D3910"/>
    <w:rsid w:val="008D4B56"/>
    <w:rsid w:val="008D612D"/>
    <w:rsid w:val="008D62E0"/>
    <w:rsid w:val="008D6EE7"/>
    <w:rsid w:val="008D7342"/>
    <w:rsid w:val="008D7BC1"/>
    <w:rsid w:val="008E0098"/>
    <w:rsid w:val="008E14DA"/>
    <w:rsid w:val="008E1C4E"/>
    <w:rsid w:val="008E1C53"/>
    <w:rsid w:val="008E2363"/>
    <w:rsid w:val="008E2FBA"/>
    <w:rsid w:val="008E3921"/>
    <w:rsid w:val="008E4130"/>
    <w:rsid w:val="008E46E8"/>
    <w:rsid w:val="008E46EE"/>
    <w:rsid w:val="008E6963"/>
    <w:rsid w:val="008E6C11"/>
    <w:rsid w:val="008E7D9D"/>
    <w:rsid w:val="008F0062"/>
    <w:rsid w:val="008F02F5"/>
    <w:rsid w:val="008F5D00"/>
    <w:rsid w:val="009009AA"/>
    <w:rsid w:val="0090243A"/>
    <w:rsid w:val="0090372B"/>
    <w:rsid w:val="0090675E"/>
    <w:rsid w:val="00906950"/>
    <w:rsid w:val="009074F8"/>
    <w:rsid w:val="009102A9"/>
    <w:rsid w:val="00911050"/>
    <w:rsid w:val="00913284"/>
    <w:rsid w:val="00913453"/>
    <w:rsid w:val="00913758"/>
    <w:rsid w:val="00914A03"/>
    <w:rsid w:val="009174A7"/>
    <w:rsid w:val="00917740"/>
    <w:rsid w:val="00922CDB"/>
    <w:rsid w:val="009241FD"/>
    <w:rsid w:val="00924D4A"/>
    <w:rsid w:val="0092536F"/>
    <w:rsid w:val="00925BDC"/>
    <w:rsid w:val="00926335"/>
    <w:rsid w:val="00926E45"/>
    <w:rsid w:val="00930A29"/>
    <w:rsid w:val="00930C65"/>
    <w:rsid w:val="009310CF"/>
    <w:rsid w:val="00932F2D"/>
    <w:rsid w:val="009342EE"/>
    <w:rsid w:val="00936DE5"/>
    <w:rsid w:val="00937473"/>
    <w:rsid w:val="00937AE1"/>
    <w:rsid w:val="00940BC1"/>
    <w:rsid w:val="00941435"/>
    <w:rsid w:val="00941A0F"/>
    <w:rsid w:val="00941D86"/>
    <w:rsid w:val="00944118"/>
    <w:rsid w:val="009503F7"/>
    <w:rsid w:val="00950BB6"/>
    <w:rsid w:val="00951D22"/>
    <w:rsid w:val="00953029"/>
    <w:rsid w:val="00953C27"/>
    <w:rsid w:val="00953F11"/>
    <w:rsid w:val="00954602"/>
    <w:rsid w:val="00956005"/>
    <w:rsid w:val="00960180"/>
    <w:rsid w:val="00960FAE"/>
    <w:rsid w:val="00965A03"/>
    <w:rsid w:val="00965BF4"/>
    <w:rsid w:val="009664BE"/>
    <w:rsid w:val="009705AA"/>
    <w:rsid w:val="00970E52"/>
    <w:rsid w:val="00971208"/>
    <w:rsid w:val="00971AFA"/>
    <w:rsid w:val="009732B2"/>
    <w:rsid w:val="00973A80"/>
    <w:rsid w:val="00976908"/>
    <w:rsid w:val="0097778F"/>
    <w:rsid w:val="00977D26"/>
    <w:rsid w:val="00977DC9"/>
    <w:rsid w:val="00980435"/>
    <w:rsid w:val="00981E7F"/>
    <w:rsid w:val="009833D1"/>
    <w:rsid w:val="009837A4"/>
    <w:rsid w:val="00986623"/>
    <w:rsid w:val="009903DD"/>
    <w:rsid w:val="00992091"/>
    <w:rsid w:val="009930F5"/>
    <w:rsid w:val="009A05EF"/>
    <w:rsid w:val="009A1B4F"/>
    <w:rsid w:val="009A2DF6"/>
    <w:rsid w:val="009A4BA8"/>
    <w:rsid w:val="009A4C7C"/>
    <w:rsid w:val="009A4FC7"/>
    <w:rsid w:val="009B0022"/>
    <w:rsid w:val="009B2303"/>
    <w:rsid w:val="009B3C56"/>
    <w:rsid w:val="009B4BA0"/>
    <w:rsid w:val="009B4DC9"/>
    <w:rsid w:val="009B5C86"/>
    <w:rsid w:val="009B7546"/>
    <w:rsid w:val="009C0877"/>
    <w:rsid w:val="009C0E58"/>
    <w:rsid w:val="009C12DB"/>
    <w:rsid w:val="009C15A5"/>
    <w:rsid w:val="009C71D4"/>
    <w:rsid w:val="009D2A78"/>
    <w:rsid w:val="009D2D7F"/>
    <w:rsid w:val="009D3245"/>
    <w:rsid w:val="009D413D"/>
    <w:rsid w:val="009D431E"/>
    <w:rsid w:val="009D5A33"/>
    <w:rsid w:val="009D6408"/>
    <w:rsid w:val="009D6A3F"/>
    <w:rsid w:val="009D6CAA"/>
    <w:rsid w:val="009D6DEC"/>
    <w:rsid w:val="009E0B0E"/>
    <w:rsid w:val="009E1341"/>
    <w:rsid w:val="009E2B51"/>
    <w:rsid w:val="009E31A8"/>
    <w:rsid w:val="009E386C"/>
    <w:rsid w:val="009E39D8"/>
    <w:rsid w:val="009E740C"/>
    <w:rsid w:val="009F234A"/>
    <w:rsid w:val="009F2FE1"/>
    <w:rsid w:val="009F40BA"/>
    <w:rsid w:val="009F4600"/>
    <w:rsid w:val="009F4D6E"/>
    <w:rsid w:val="009F7242"/>
    <w:rsid w:val="00A04059"/>
    <w:rsid w:val="00A061F9"/>
    <w:rsid w:val="00A06A4E"/>
    <w:rsid w:val="00A0747F"/>
    <w:rsid w:val="00A12B5F"/>
    <w:rsid w:val="00A24D9A"/>
    <w:rsid w:val="00A250CB"/>
    <w:rsid w:val="00A25212"/>
    <w:rsid w:val="00A276D6"/>
    <w:rsid w:val="00A27CCF"/>
    <w:rsid w:val="00A27E4D"/>
    <w:rsid w:val="00A30151"/>
    <w:rsid w:val="00A318E7"/>
    <w:rsid w:val="00A31F49"/>
    <w:rsid w:val="00A3233C"/>
    <w:rsid w:val="00A35947"/>
    <w:rsid w:val="00A413EF"/>
    <w:rsid w:val="00A4280C"/>
    <w:rsid w:val="00A438A1"/>
    <w:rsid w:val="00A43B6E"/>
    <w:rsid w:val="00A44898"/>
    <w:rsid w:val="00A44F1D"/>
    <w:rsid w:val="00A507EF"/>
    <w:rsid w:val="00A51414"/>
    <w:rsid w:val="00A51575"/>
    <w:rsid w:val="00A5161F"/>
    <w:rsid w:val="00A5366B"/>
    <w:rsid w:val="00A53895"/>
    <w:rsid w:val="00A53A3A"/>
    <w:rsid w:val="00A5609F"/>
    <w:rsid w:val="00A617A4"/>
    <w:rsid w:val="00A61EB3"/>
    <w:rsid w:val="00A623E6"/>
    <w:rsid w:val="00A62E60"/>
    <w:rsid w:val="00A64A91"/>
    <w:rsid w:val="00A65F44"/>
    <w:rsid w:val="00A72945"/>
    <w:rsid w:val="00A7344D"/>
    <w:rsid w:val="00A73820"/>
    <w:rsid w:val="00A7385A"/>
    <w:rsid w:val="00A773CB"/>
    <w:rsid w:val="00A80087"/>
    <w:rsid w:val="00A83B03"/>
    <w:rsid w:val="00A854DF"/>
    <w:rsid w:val="00A85810"/>
    <w:rsid w:val="00A87414"/>
    <w:rsid w:val="00A90B11"/>
    <w:rsid w:val="00A912B5"/>
    <w:rsid w:val="00A941CF"/>
    <w:rsid w:val="00AA02D6"/>
    <w:rsid w:val="00AA08F7"/>
    <w:rsid w:val="00AA154E"/>
    <w:rsid w:val="00AA3B48"/>
    <w:rsid w:val="00AA5067"/>
    <w:rsid w:val="00AA5227"/>
    <w:rsid w:val="00AA6244"/>
    <w:rsid w:val="00AB2164"/>
    <w:rsid w:val="00AB31FC"/>
    <w:rsid w:val="00AB637B"/>
    <w:rsid w:val="00AB6C1B"/>
    <w:rsid w:val="00AB7B94"/>
    <w:rsid w:val="00AB7D67"/>
    <w:rsid w:val="00AC0B27"/>
    <w:rsid w:val="00AC219F"/>
    <w:rsid w:val="00AC4445"/>
    <w:rsid w:val="00AC45F8"/>
    <w:rsid w:val="00AC4AEA"/>
    <w:rsid w:val="00AC6B69"/>
    <w:rsid w:val="00AD1099"/>
    <w:rsid w:val="00AD1563"/>
    <w:rsid w:val="00AD1778"/>
    <w:rsid w:val="00AD298B"/>
    <w:rsid w:val="00AD53EE"/>
    <w:rsid w:val="00AD563D"/>
    <w:rsid w:val="00AD5A59"/>
    <w:rsid w:val="00AD5F9A"/>
    <w:rsid w:val="00AD6BC3"/>
    <w:rsid w:val="00AD74A5"/>
    <w:rsid w:val="00AE1CB4"/>
    <w:rsid w:val="00AE1F48"/>
    <w:rsid w:val="00AE24A4"/>
    <w:rsid w:val="00AE2D96"/>
    <w:rsid w:val="00AE35BF"/>
    <w:rsid w:val="00AE44BF"/>
    <w:rsid w:val="00AF0B09"/>
    <w:rsid w:val="00AF2C55"/>
    <w:rsid w:val="00AF3EE3"/>
    <w:rsid w:val="00AF40FF"/>
    <w:rsid w:val="00AF484C"/>
    <w:rsid w:val="00AF4D1E"/>
    <w:rsid w:val="00AF56B5"/>
    <w:rsid w:val="00B004BA"/>
    <w:rsid w:val="00B007FD"/>
    <w:rsid w:val="00B04BB7"/>
    <w:rsid w:val="00B054C6"/>
    <w:rsid w:val="00B100CC"/>
    <w:rsid w:val="00B149F5"/>
    <w:rsid w:val="00B16121"/>
    <w:rsid w:val="00B167DE"/>
    <w:rsid w:val="00B1759D"/>
    <w:rsid w:val="00B177BC"/>
    <w:rsid w:val="00B17DCC"/>
    <w:rsid w:val="00B20995"/>
    <w:rsid w:val="00B21F75"/>
    <w:rsid w:val="00B2241C"/>
    <w:rsid w:val="00B25A8D"/>
    <w:rsid w:val="00B260F8"/>
    <w:rsid w:val="00B276E3"/>
    <w:rsid w:val="00B27FF5"/>
    <w:rsid w:val="00B3027A"/>
    <w:rsid w:val="00B321DB"/>
    <w:rsid w:val="00B33206"/>
    <w:rsid w:val="00B341C2"/>
    <w:rsid w:val="00B34CB8"/>
    <w:rsid w:val="00B3541C"/>
    <w:rsid w:val="00B37FDE"/>
    <w:rsid w:val="00B4001B"/>
    <w:rsid w:val="00B40041"/>
    <w:rsid w:val="00B40502"/>
    <w:rsid w:val="00B40BFD"/>
    <w:rsid w:val="00B421C4"/>
    <w:rsid w:val="00B42A10"/>
    <w:rsid w:val="00B44BA1"/>
    <w:rsid w:val="00B455D6"/>
    <w:rsid w:val="00B4604E"/>
    <w:rsid w:val="00B466A6"/>
    <w:rsid w:val="00B52986"/>
    <w:rsid w:val="00B569E9"/>
    <w:rsid w:val="00B5788B"/>
    <w:rsid w:val="00B57DBF"/>
    <w:rsid w:val="00B60B0C"/>
    <w:rsid w:val="00B6140C"/>
    <w:rsid w:val="00B62494"/>
    <w:rsid w:val="00B62F28"/>
    <w:rsid w:val="00B64499"/>
    <w:rsid w:val="00B6546E"/>
    <w:rsid w:val="00B655F7"/>
    <w:rsid w:val="00B658C9"/>
    <w:rsid w:val="00B66C54"/>
    <w:rsid w:val="00B74CF8"/>
    <w:rsid w:val="00B74E12"/>
    <w:rsid w:val="00B7710A"/>
    <w:rsid w:val="00B77300"/>
    <w:rsid w:val="00B77B8D"/>
    <w:rsid w:val="00B82BE7"/>
    <w:rsid w:val="00B83798"/>
    <w:rsid w:val="00B872F7"/>
    <w:rsid w:val="00B901AE"/>
    <w:rsid w:val="00B90527"/>
    <w:rsid w:val="00B90C96"/>
    <w:rsid w:val="00B917F0"/>
    <w:rsid w:val="00B93542"/>
    <w:rsid w:val="00B944F3"/>
    <w:rsid w:val="00BA0F2E"/>
    <w:rsid w:val="00BA4076"/>
    <w:rsid w:val="00BA72F1"/>
    <w:rsid w:val="00BB06C4"/>
    <w:rsid w:val="00BB2F0A"/>
    <w:rsid w:val="00BB32FB"/>
    <w:rsid w:val="00BB430E"/>
    <w:rsid w:val="00BB4457"/>
    <w:rsid w:val="00BB447E"/>
    <w:rsid w:val="00BB4951"/>
    <w:rsid w:val="00BC1866"/>
    <w:rsid w:val="00BC220E"/>
    <w:rsid w:val="00BC4D6B"/>
    <w:rsid w:val="00BC6B72"/>
    <w:rsid w:val="00BC7284"/>
    <w:rsid w:val="00BC7904"/>
    <w:rsid w:val="00BD019A"/>
    <w:rsid w:val="00BD047D"/>
    <w:rsid w:val="00BD0A22"/>
    <w:rsid w:val="00BD1917"/>
    <w:rsid w:val="00BD540E"/>
    <w:rsid w:val="00BD5CF2"/>
    <w:rsid w:val="00BD7900"/>
    <w:rsid w:val="00BE1524"/>
    <w:rsid w:val="00BE618E"/>
    <w:rsid w:val="00BE798D"/>
    <w:rsid w:val="00BE7BDA"/>
    <w:rsid w:val="00BF269F"/>
    <w:rsid w:val="00BF4EAF"/>
    <w:rsid w:val="00C01081"/>
    <w:rsid w:val="00C01232"/>
    <w:rsid w:val="00C012C3"/>
    <w:rsid w:val="00C0243C"/>
    <w:rsid w:val="00C02857"/>
    <w:rsid w:val="00C02D6D"/>
    <w:rsid w:val="00C030F8"/>
    <w:rsid w:val="00C04028"/>
    <w:rsid w:val="00C040A5"/>
    <w:rsid w:val="00C05733"/>
    <w:rsid w:val="00C07082"/>
    <w:rsid w:val="00C07086"/>
    <w:rsid w:val="00C07BF9"/>
    <w:rsid w:val="00C101E7"/>
    <w:rsid w:val="00C10DD3"/>
    <w:rsid w:val="00C112E1"/>
    <w:rsid w:val="00C1200B"/>
    <w:rsid w:val="00C13186"/>
    <w:rsid w:val="00C14002"/>
    <w:rsid w:val="00C16805"/>
    <w:rsid w:val="00C172E8"/>
    <w:rsid w:val="00C174E7"/>
    <w:rsid w:val="00C200DD"/>
    <w:rsid w:val="00C204C1"/>
    <w:rsid w:val="00C22A3F"/>
    <w:rsid w:val="00C23D0F"/>
    <w:rsid w:val="00C24EF5"/>
    <w:rsid w:val="00C31E18"/>
    <w:rsid w:val="00C348C6"/>
    <w:rsid w:val="00C3515F"/>
    <w:rsid w:val="00C3606B"/>
    <w:rsid w:val="00C3687B"/>
    <w:rsid w:val="00C372FF"/>
    <w:rsid w:val="00C40C79"/>
    <w:rsid w:val="00C4161B"/>
    <w:rsid w:val="00C449FE"/>
    <w:rsid w:val="00C4542E"/>
    <w:rsid w:val="00C46810"/>
    <w:rsid w:val="00C51740"/>
    <w:rsid w:val="00C53E57"/>
    <w:rsid w:val="00C55362"/>
    <w:rsid w:val="00C56DA5"/>
    <w:rsid w:val="00C61EE0"/>
    <w:rsid w:val="00C62104"/>
    <w:rsid w:val="00C64DB3"/>
    <w:rsid w:val="00C66238"/>
    <w:rsid w:val="00C66B58"/>
    <w:rsid w:val="00C67D1C"/>
    <w:rsid w:val="00C72BFC"/>
    <w:rsid w:val="00C73A5E"/>
    <w:rsid w:val="00C73D48"/>
    <w:rsid w:val="00C74387"/>
    <w:rsid w:val="00C74EB6"/>
    <w:rsid w:val="00C75CC5"/>
    <w:rsid w:val="00C75ED3"/>
    <w:rsid w:val="00C76D7F"/>
    <w:rsid w:val="00C84AF4"/>
    <w:rsid w:val="00C85615"/>
    <w:rsid w:val="00C85AAE"/>
    <w:rsid w:val="00C86A33"/>
    <w:rsid w:val="00C87AF5"/>
    <w:rsid w:val="00C90B29"/>
    <w:rsid w:val="00C90C97"/>
    <w:rsid w:val="00C9308A"/>
    <w:rsid w:val="00C93B3E"/>
    <w:rsid w:val="00C94CE9"/>
    <w:rsid w:val="00C95382"/>
    <w:rsid w:val="00C953B8"/>
    <w:rsid w:val="00C966BE"/>
    <w:rsid w:val="00CA0678"/>
    <w:rsid w:val="00CA0B4A"/>
    <w:rsid w:val="00CA0BFA"/>
    <w:rsid w:val="00CA0C22"/>
    <w:rsid w:val="00CA0CF5"/>
    <w:rsid w:val="00CA136F"/>
    <w:rsid w:val="00CA238A"/>
    <w:rsid w:val="00CA6FA4"/>
    <w:rsid w:val="00CA73DA"/>
    <w:rsid w:val="00CB0E58"/>
    <w:rsid w:val="00CB126C"/>
    <w:rsid w:val="00CB130B"/>
    <w:rsid w:val="00CB1897"/>
    <w:rsid w:val="00CB2950"/>
    <w:rsid w:val="00CB2DD4"/>
    <w:rsid w:val="00CB46D7"/>
    <w:rsid w:val="00CB4FB0"/>
    <w:rsid w:val="00CB554D"/>
    <w:rsid w:val="00CB69FC"/>
    <w:rsid w:val="00CB6C79"/>
    <w:rsid w:val="00CB6E0B"/>
    <w:rsid w:val="00CC1993"/>
    <w:rsid w:val="00CC1C7E"/>
    <w:rsid w:val="00CC1F84"/>
    <w:rsid w:val="00CC21E9"/>
    <w:rsid w:val="00CC3B0B"/>
    <w:rsid w:val="00CD135E"/>
    <w:rsid w:val="00CD271F"/>
    <w:rsid w:val="00CD3C29"/>
    <w:rsid w:val="00CD3EAB"/>
    <w:rsid w:val="00CD5EB6"/>
    <w:rsid w:val="00CD6B30"/>
    <w:rsid w:val="00CD7185"/>
    <w:rsid w:val="00CE021B"/>
    <w:rsid w:val="00CE04B3"/>
    <w:rsid w:val="00CE1C48"/>
    <w:rsid w:val="00CE1E14"/>
    <w:rsid w:val="00CE1F19"/>
    <w:rsid w:val="00CE3412"/>
    <w:rsid w:val="00CE599D"/>
    <w:rsid w:val="00CE5D8C"/>
    <w:rsid w:val="00CE6CDD"/>
    <w:rsid w:val="00CF01AF"/>
    <w:rsid w:val="00CF048A"/>
    <w:rsid w:val="00CF15C9"/>
    <w:rsid w:val="00CF1667"/>
    <w:rsid w:val="00CF452D"/>
    <w:rsid w:val="00CF6D20"/>
    <w:rsid w:val="00CF7766"/>
    <w:rsid w:val="00CF7F8A"/>
    <w:rsid w:val="00D000A9"/>
    <w:rsid w:val="00D017F9"/>
    <w:rsid w:val="00D01888"/>
    <w:rsid w:val="00D01EA7"/>
    <w:rsid w:val="00D07E50"/>
    <w:rsid w:val="00D11878"/>
    <w:rsid w:val="00D11BE3"/>
    <w:rsid w:val="00D1205A"/>
    <w:rsid w:val="00D120E4"/>
    <w:rsid w:val="00D14510"/>
    <w:rsid w:val="00D14A5B"/>
    <w:rsid w:val="00D15210"/>
    <w:rsid w:val="00D1635C"/>
    <w:rsid w:val="00D17529"/>
    <w:rsid w:val="00D200F0"/>
    <w:rsid w:val="00D24E69"/>
    <w:rsid w:val="00D254B6"/>
    <w:rsid w:val="00D25F46"/>
    <w:rsid w:val="00D25FE9"/>
    <w:rsid w:val="00D265E5"/>
    <w:rsid w:val="00D30666"/>
    <w:rsid w:val="00D30BFA"/>
    <w:rsid w:val="00D3408D"/>
    <w:rsid w:val="00D3442B"/>
    <w:rsid w:val="00D36DA1"/>
    <w:rsid w:val="00D372B6"/>
    <w:rsid w:val="00D42EA9"/>
    <w:rsid w:val="00D43042"/>
    <w:rsid w:val="00D43E62"/>
    <w:rsid w:val="00D444F9"/>
    <w:rsid w:val="00D47500"/>
    <w:rsid w:val="00D50CDD"/>
    <w:rsid w:val="00D51ED6"/>
    <w:rsid w:val="00D52284"/>
    <w:rsid w:val="00D527AA"/>
    <w:rsid w:val="00D5499B"/>
    <w:rsid w:val="00D56575"/>
    <w:rsid w:val="00D5724E"/>
    <w:rsid w:val="00D6001C"/>
    <w:rsid w:val="00D6040E"/>
    <w:rsid w:val="00D6104B"/>
    <w:rsid w:val="00D6108E"/>
    <w:rsid w:val="00D611D6"/>
    <w:rsid w:val="00D64875"/>
    <w:rsid w:val="00D64B28"/>
    <w:rsid w:val="00D65A3E"/>
    <w:rsid w:val="00D65B0B"/>
    <w:rsid w:val="00D66A08"/>
    <w:rsid w:val="00D672F8"/>
    <w:rsid w:val="00D67B00"/>
    <w:rsid w:val="00D7063F"/>
    <w:rsid w:val="00D71F58"/>
    <w:rsid w:val="00D7298B"/>
    <w:rsid w:val="00D73867"/>
    <w:rsid w:val="00D7435A"/>
    <w:rsid w:val="00D7612B"/>
    <w:rsid w:val="00D77AD7"/>
    <w:rsid w:val="00D8227B"/>
    <w:rsid w:val="00D82F6F"/>
    <w:rsid w:val="00D8434B"/>
    <w:rsid w:val="00D85808"/>
    <w:rsid w:val="00D85A08"/>
    <w:rsid w:val="00D85D70"/>
    <w:rsid w:val="00D9493E"/>
    <w:rsid w:val="00DA28FF"/>
    <w:rsid w:val="00DA5B4A"/>
    <w:rsid w:val="00DA5E7A"/>
    <w:rsid w:val="00DA66A7"/>
    <w:rsid w:val="00DA67CA"/>
    <w:rsid w:val="00DB060D"/>
    <w:rsid w:val="00DB4D59"/>
    <w:rsid w:val="00DB7EDD"/>
    <w:rsid w:val="00DC0F87"/>
    <w:rsid w:val="00DC141B"/>
    <w:rsid w:val="00DC1578"/>
    <w:rsid w:val="00DC1828"/>
    <w:rsid w:val="00DC321D"/>
    <w:rsid w:val="00DC348E"/>
    <w:rsid w:val="00DC3579"/>
    <w:rsid w:val="00DC4B04"/>
    <w:rsid w:val="00DC7428"/>
    <w:rsid w:val="00DC791E"/>
    <w:rsid w:val="00DD0A2C"/>
    <w:rsid w:val="00DD0E97"/>
    <w:rsid w:val="00DD2490"/>
    <w:rsid w:val="00DD2F3E"/>
    <w:rsid w:val="00DD36BE"/>
    <w:rsid w:val="00DD7EC1"/>
    <w:rsid w:val="00DE1B09"/>
    <w:rsid w:val="00DE1C1A"/>
    <w:rsid w:val="00DE236C"/>
    <w:rsid w:val="00DE33C8"/>
    <w:rsid w:val="00DE39ED"/>
    <w:rsid w:val="00DE71B6"/>
    <w:rsid w:val="00DE7C36"/>
    <w:rsid w:val="00DF005B"/>
    <w:rsid w:val="00DF01DA"/>
    <w:rsid w:val="00DF07E4"/>
    <w:rsid w:val="00DF152A"/>
    <w:rsid w:val="00DF25D3"/>
    <w:rsid w:val="00DF3F7E"/>
    <w:rsid w:val="00DF5EBE"/>
    <w:rsid w:val="00DF7AF5"/>
    <w:rsid w:val="00E00BA1"/>
    <w:rsid w:val="00E02084"/>
    <w:rsid w:val="00E04D39"/>
    <w:rsid w:val="00E05A72"/>
    <w:rsid w:val="00E06E8D"/>
    <w:rsid w:val="00E07ECE"/>
    <w:rsid w:val="00E112F3"/>
    <w:rsid w:val="00E139F0"/>
    <w:rsid w:val="00E15A8A"/>
    <w:rsid w:val="00E16280"/>
    <w:rsid w:val="00E21820"/>
    <w:rsid w:val="00E21D08"/>
    <w:rsid w:val="00E2272C"/>
    <w:rsid w:val="00E22869"/>
    <w:rsid w:val="00E22B7C"/>
    <w:rsid w:val="00E23FBE"/>
    <w:rsid w:val="00E242F5"/>
    <w:rsid w:val="00E27054"/>
    <w:rsid w:val="00E3004E"/>
    <w:rsid w:val="00E309EE"/>
    <w:rsid w:val="00E30E9D"/>
    <w:rsid w:val="00E3103E"/>
    <w:rsid w:val="00E310D8"/>
    <w:rsid w:val="00E31514"/>
    <w:rsid w:val="00E31B2E"/>
    <w:rsid w:val="00E31EB1"/>
    <w:rsid w:val="00E323BD"/>
    <w:rsid w:val="00E32C74"/>
    <w:rsid w:val="00E3326B"/>
    <w:rsid w:val="00E33E1E"/>
    <w:rsid w:val="00E366E0"/>
    <w:rsid w:val="00E4269D"/>
    <w:rsid w:val="00E427C7"/>
    <w:rsid w:val="00E44118"/>
    <w:rsid w:val="00E4797F"/>
    <w:rsid w:val="00E50DB8"/>
    <w:rsid w:val="00E5187F"/>
    <w:rsid w:val="00E52677"/>
    <w:rsid w:val="00E530E2"/>
    <w:rsid w:val="00E53C9E"/>
    <w:rsid w:val="00E5520D"/>
    <w:rsid w:val="00E56612"/>
    <w:rsid w:val="00E566E0"/>
    <w:rsid w:val="00E61E86"/>
    <w:rsid w:val="00E621C3"/>
    <w:rsid w:val="00E63536"/>
    <w:rsid w:val="00E63596"/>
    <w:rsid w:val="00E66CC1"/>
    <w:rsid w:val="00E67F8D"/>
    <w:rsid w:val="00E70A58"/>
    <w:rsid w:val="00E719C7"/>
    <w:rsid w:val="00E74053"/>
    <w:rsid w:val="00E74230"/>
    <w:rsid w:val="00E76DAC"/>
    <w:rsid w:val="00E77056"/>
    <w:rsid w:val="00E838B5"/>
    <w:rsid w:val="00E84180"/>
    <w:rsid w:val="00E84316"/>
    <w:rsid w:val="00E84D9C"/>
    <w:rsid w:val="00E8548D"/>
    <w:rsid w:val="00E85732"/>
    <w:rsid w:val="00E8593D"/>
    <w:rsid w:val="00E85BA1"/>
    <w:rsid w:val="00E85BDB"/>
    <w:rsid w:val="00E872FC"/>
    <w:rsid w:val="00E908A6"/>
    <w:rsid w:val="00E90FE0"/>
    <w:rsid w:val="00E91D74"/>
    <w:rsid w:val="00E91E88"/>
    <w:rsid w:val="00E927D3"/>
    <w:rsid w:val="00E94057"/>
    <w:rsid w:val="00E94DD7"/>
    <w:rsid w:val="00E96FB9"/>
    <w:rsid w:val="00E97180"/>
    <w:rsid w:val="00EA0ED8"/>
    <w:rsid w:val="00EA16E5"/>
    <w:rsid w:val="00EA2262"/>
    <w:rsid w:val="00EA3E21"/>
    <w:rsid w:val="00EA4634"/>
    <w:rsid w:val="00EA6347"/>
    <w:rsid w:val="00EA6A37"/>
    <w:rsid w:val="00EB07E8"/>
    <w:rsid w:val="00EB11A3"/>
    <w:rsid w:val="00EB19B3"/>
    <w:rsid w:val="00EB1C70"/>
    <w:rsid w:val="00EB316E"/>
    <w:rsid w:val="00EB32C8"/>
    <w:rsid w:val="00EB4305"/>
    <w:rsid w:val="00EB47F7"/>
    <w:rsid w:val="00EB4CCD"/>
    <w:rsid w:val="00EB5354"/>
    <w:rsid w:val="00EB61BD"/>
    <w:rsid w:val="00EC103C"/>
    <w:rsid w:val="00EC1782"/>
    <w:rsid w:val="00EC18C8"/>
    <w:rsid w:val="00EC2564"/>
    <w:rsid w:val="00EC2B18"/>
    <w:rsid w:val="00EC34AE"/>
    <w:rsid w:val="00EC3816"/>
    <w:rsid w:val="00EC4ED8"/>
    <w:rsid w:val="00EC59C5"/>
    <w:rsid w:val="00EC6885"/>
    <w:rsid w:val="00ED108D"/>
    <w:rsid w:val="00ED315D"/>
    <w:rsid w:val="00ED345A"/>
    <w:rsid w:val="00ED3571"/>
    <w:rsid w:val="00ED3744"/>
    <w:rsid w:val="00ED52FD"/>
    <w:rsid w:val="00ED549C"/>
    <w:rsid w:val="00ED599A"/>
    <w:rsid w:val="00ED5A09"/>
    <w:rsid w:val="00ED7CEB"/>
    <w:rsid w:val="00EE1705"/>
    <w:rsid w:val="00EE4471"/>
    <w:rsid w:val="00EE4F94"/>
    <w:rsid w:val="00EE5667"/>
    <w:rsid w:val="00EE632F"/>
    <w:rsid w:val="00EE67CE"/>
    <w:rsid w:val="00EE765F"/>
    <w:rsid w:val="00EE7993"/>
    <w:rsid w:val="00EF363B"/>
    <w:rsid w:val="00EF568C"/>
    <w:rsid w:val="00EF7424"/>
    <w:rsid w:val="00F00036"/>
    <w:rsid w:val="00F01A8C"/>
    <w:rsid w:val="00F01DFF"/>
    <w:rsid w:val="00F02E2A"/>
    <w:rsid w:val="00F036A0"/>
    <w:rsid w:val="00F05167"/>
    <w:rsid w:val="00F05BD6"/>
    <w:rsid w:val="00F062B3"/>
    <w:rsid w:val="00F10464"/>
    <w:rsid w:val="00F1059A"/>
    <w:rsid w:val="00F1066F"/>
    <w:rsid w:val="00F12FF5"/>
    <w:rsid w:val="00F1728C"/>
    <w:rsid w:val="00F23FBC"/>
    <w:rsid w:val="00F24C09"/>
    <w:rsid w:val="00F24EDD"/>
    <w:rsid w:val="00F26ED4"/>
    <w:rsid w:val="00F31837"/>
    <w:rsid w:val="00F33FEA"/>
    <w:rsid w:val="00F34E0C"/>
    <w:rsid w:val="00F36ADE"/>
    <w:rsid w:val="00F42188"/>
    <w:rsid w:val="00F431FD"/>
    <w:rsid w:val="00F4377C"/>
    <w:rsid w:val="00F46DFD"/>
    <w:rsid w:val="00F4789B"/>
    <w:rsid w:val="00F47C43"/>
    <w:rsid w:val="00F505ED"/>
    <w:rsid w:val="00F50973"/>
    <w:rsid w:val="00F51DAE"/>
    <w:rsid w:val="00F520AA"/>
    <w:rsid w:val="00F5272A"/>
    <w:rsid w:val="00F540CB"/>
    <w:rsid w:val="00F54147"/>
    <w:rsid w:val="00F549C2"/>
    <w:rsid w:val="00F54BD6"/>
    <w:rsid w:val="00F57C9E"/>
    <w:rsid w:val="00F57FE2"/>
    <w:rsid w:val="00F61029"/>
    <w:rsid w:val="00F61D75"/>
    <w:rsid w:val="00F642B9"/>
    <w:rsid w:val="00F6570F"/>
    <w:rsid w:val="00F66FC3"/>
    <w:rsid w:val="00F67718"/>
    <w:rsid w:val="00F7018B"/>
    <w:rsid w:val="00F7181F"/>
    <w:rsid w:val="00F73A7A"/>
    <w:rsid w:val="00F73CF8"/>
    <w:rsid w:val="00F74C1D"/>
    <w:rsid w:val="00F77825"/>
    <w:rsid w:val="00F800FD"/>
    <w:rsid w:val="00F82C13"/>
    <w:rsid w:val="00F83CF9"/>
    <w:rsid w:val="00F8561D"/>
    <w:rsid w:val="00F86C3B"/>
    <w:rsid w:val="00F86D77"/>
    <w:rsid w:val="00F87971"/>
    <w:rsid w:val="00F87C66"/>
    <w:rsid w:val="00F91009"/>
    <w:rsid w:val="00F927B9"/>
    <w:rsid w:val="00F93420"/>
    <w:rsid w:val="00F93D7B"/>
    <w:rsid w:val="00F9457A"/>
    <w:rsid w:val="00F95E0B"/>
    <w:rsid w:val="00F96080"/>
    <w:rsid w:val="00F96115"/>
    <w:rsid w:val="00F9636E"/>
    <w:rsid w:val="00F96A8A"/>
    <w:rsid w:val="00F9716B"/>
    <w:rsid w:val="00FA0DB6"/>
    <w:rsid w:val="00FA209F"/>
    <w:rsid w:val="00FA2F3D"/>
    <w:rsid w:val="00FA2F82"/>
    <w:rsid w:val="00FA3DB4"/>
    <w:rsid w:val="00FA5DA6"/>
    <w:rsid w:val="00FA5E7A"/>
    <w:rsid w:val="00FA761B"/>
    <w:rsid w:val="00FA7F3F"/>
    <w:rsid w:val="00FB0C63"/>
    <w:rsid w:val="00FB1DB7"/>
    <w:rsid w:val="00FB27FC"/>
    <w:rsid w:val="00FB3B21"/>
    <w:rsid w:val="00FB669A"/>
    <w:rsid w:val="00FB6702"/>
    <w:rsid w:val="00FC1BAB"/>
    <w:rsid w:val="00FC1D99"/>
    <w:rsid w:val="00FC1EFA"/>
    <w:rsid w:val="00FC2804"/>
    <w:rsid w:val="00FC4127"/>
    <w:rsid w:val="00FC4A8B"/>
    <w:rsid w:val="00FC4E43"/>
    <w:rsid w:val="00FC5BD7"/>
    <w:rsid w:val="00FC5FBB"/>
    <w:rsid w:val="00FD1135"/>
    <w:rsid w:val="00FD408C"/>
    <w:rsid w:val="00FD6085"/>
    <w:rsid w:val="00FD63D3"/>
    <w:rsid w:val="00FD73EA"/>
    <w:rsid w:val="00FE00BB"/>
    <w:rsid w:val="00FE1D30"/>
    <w:rsid w:val="00FE297B"/>
    <w:rsid w:val="00FE4162"/>
    <w:rsid w:val="00FE4C51"/>
    <w:rsid w:val="00FE6304"/>
    <w:rsid w:val="00FE6BA0"/>
    <w:rsid w:val="00FE77EE"/>
    <w:rsid w:val="00FF0709"/>
    <w:rsid w:val="00FF1391"/>
    <w:rsid w:val="00FF2881"/>
    <w:rsid w:val="00FF377A"/>
    <w:rsid w:val="00FF3AC9"/>
    <w:rsid w:val="00FF3E85"/>
    <w:rsid w:val="00FF40B3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8255C7-F640-4D74-9AD1-C351910C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7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67506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926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2\source\repos\schedule\source\true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truetemplate.dotx</Template>
  <TotalTime>0</TotalTime>
  <Pages>1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 ofTIME</dc:creator>
  <cp:lastModifiedBy>GHOST ofTIME</cp:lastModifiedBy>
  <cp:revision>1</cp:revision>
  <cp:lastPrinted>2018-09-09T16:11:00Z</cp:lastPrinted>
  <dcterms:created xsi:type="dcterms:W3CDTF">2024-01-11T02:01:00Z</dcterms:created>
  <dcterms:modified xsi:type="dcterms:W3CDTF">2024-01-11T02:01:00Z</dcterms:modified>
</cp:coreProperties>
</file>